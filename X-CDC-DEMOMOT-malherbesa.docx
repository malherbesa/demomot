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1F94" w:rsidRPr="007625C0" w:rsidRDefault="008D52EE" w:rsidP="001B1602">
      <w:pPr>
        <w:pStyle w:val="Titre1"/>
        <w:spacing w:before="120"/>
      </w:pPr>
      <w:r>
        <w:t>I</w:t>
      </w:r>
      <w:r w:rsidRPr="007625C0">
        <w:t xml:space="preserve">NFORMATIONS </w:t>
      </w:r>
      <w:r>
        <w:t>GENERALES</w:t>
      </w:r>
    </w:p>
    <w:tbl>
      <w:tblPr>
        <w:tblW w:w="901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234"/>
        <w:gridCol w:w="823"/>
        <w:gridCol w:w="2550"/>
        <w:gridCol w:w="2409"/>
      </w:tblGrid>
      <w:tr w:rsidR="00EB446B" w:rsidRPr="00CE4D89" w:rsidTr="005C1027">
        <w:trPr>
          <w:trHeight w:val="260"/>
          <w:jc w:val="center"/>
        </w:trPr>
        <w:tc>
          <w:tcPr>
            <w:tcW w:w="3234" w:type="dxa"/>
          </w:tcPr>
          <w:p w:rsidR="00EB446B" w:rsidRPr="00540F26" w:rsidRDefault="001C6221" w:rsidP="001C6221">
            <w:pPr>
              <w:pStyle w:val="TexteTableau"/>
              <w:rPr>
                <w:b/>
              </w:rPr>
            </w:pPr>
            <w:r>
              <w:rPr>
                <w:b/>
              </w:rPr>
              <w:t>Elève</w:t>
            </w:r>
            <w:r w:rsidR="00EB446B" w:rsidRPr="00540F26">
              <w:rPr>
                <w:b/>
              </w:rPr>
              <w:t>:</w:t>
            </w:r>
          </w:p>
        </w:tc>
        <w:tc>
          <w:tcPr>
            <w:tcW w:w="823" w:type="dxa"/>
            <w:tcBorders>
              <w:right w:val="nil"/>
            </w:tcBorders>
          </w:tcPr>
          <w:p w:rsidR="00EB446B" w:rsidRDefault="00A67183" w:rsidP="008D06A1">
            <w:pPr>
              <w:pStyle w:val="TexteTableau"/>
            </w:pPr>
            <w:r>
              <w:t>Nom</w:t>
            </w:r>
            <w:r w:rsidR="00EB446B">
              <w:t>:</w:t>
            </w:r>
          </w:p>
        </w:tc>
        <w:tc>
          <w:tcPr>
            <w:tcW w:w="2550" w:type="dxa"/>
            <w:tcBorders>
              <w:left w:val="nil"/>
            </w:tcBorders>
            <w:vAlign w:val="center"/>
          </w:tcPr>
          <w:p w:rsidR="00EB446B" w:rsidRDefault="00853307" w:rsidP="00AA463F">
            <w:pPr>
              <w:pStyle w:val="NOM"/>
            </w:pPr>
            <w:r>
              <w:t>MAlherbe</w:t>
            </w:r>
          </w:p>
        </w:tc>
        <w:tc>
          <w:tcPr>
            <w:tcW w:w="2409" w:type="dxa"/>
          </w:tcPr>
          <w:p w:rsidR="00EB446B" w:rsidRDefault="00A67183" w:rsidP="00914B3A">
            <w:pPr>
              <w:pStyle w:val="TexteTableau"/>
              <w:tabs>
                <w:tab w:val="left" w:pos="1026"/>
              </w:tabs>
            </w:pPr>
            <w:r>
              <w:t>Prénom</w:t>
            </w:r>
            <w:r w:rsidR="00EB446B">
              <w:t>:</w:t>
            </w:r>
            <w:r w:rsidR="003F6AFA">
              <w:tab/>
            </w:r>
            <w:r w:rsidR="00853307">
              <w:t>Samuel</w:t>
            </w:r>
          </w:p>
        </w:tc>
      </w:tr>
      <w:tr w:rsidR="00186359" w:rsidTr="005C1027">
        <w:trPr>
          <w:trHeight w:val="260"/>
          <w:jc w:val="center"/>
        </w:trPr>
        <w:tc>
          <w:tcPr>
            <w:tcW w:w="3234" w:type="dxa"/>
          </w:tcPr>
          <w:p w:rsidR="00186359" w:rsidRPr="00540F26" w:rsidRDefault="00A67183" w:rsidP="008D06A1">
            <w:pPr>
              <w:pStyle w:val="TexteTableau"/>
              <w:rPr>
                <w:b/>
              </w:rPr>
            </w:pPr>
            <w:r w:rsidRPr="00540F26">
              <w:rPr>
                <w:b/>
              </w:rPr>
              <w:t>Lieu de travail</w:t>
            </w:r>
            <w:r w:rsidR="00186359" w:rsidRPr="00540F26">
              <w:rPr>
                <w:b/>
              </w:rPr>
              <w:t>:</w:t>
            </w:r>
          </w:p>
        </w:tc>
        <w:tc>
          <w:tcPr>
            <w:tcW w:w="5782" w:type="dxa"/>
            <w:gridSpan w:val="3"/>
          </w:tcPr>
          <w:p w:rsidR="00186359" w:rsidRPr="00853307" w:rsidRDefault="00853307" w:rsidP="008D06A1">
            <w:pPr>
              <w:pStyle w:val="TexteTableau"/>
              <w:rPr>
                <w:rFonts w:ascii="Calibri" w:hAnsi="Calibri"/>
              </w:rPr>
            </w:pPr>
            <w:r>
              <w:rPr>
                <w:rFonts w:ascii="ETML" w:hAnsi="ETML"/>
              </w:rPr>
              <w:t>ETML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 xml:space="preserve">Période de </w:t>
            </w:r>
            <w:r w:rsidR="00540F26">
              <w:rPr>
                <w:rFonts w:ascii="Calibri" w:hAnsi="Calibri" w:cs="Arial"/>
                <w:b/>
                <w:sz w:val="28"/>
                <w:szCs w:val="28"/>
              </w:rPr>
              <w:t>r</w:t>
            </w:r>
            <w:r w:rsidRPr="00540F26">
              <w:rPr>
                <w:rFonts w:ascii="Calibri" w:hAnsi="Calibri" w:cs="Arial"/>
                <w:b/>
                <w:sz w:val="28"/>
                <w:szCs w:val="28"/>
              </w:rPr>
              <w:t>éalisation</w:t>
            </w:r>
            <w:r w:rsidR="005C1027">
              <w:rPr>
                <w:rFonts w:ascii="Calibri" w:hAnsi="Calibri" w:cs="Arial"/>
                <w:b/>
                <w:sz w:val="28"/>
                <w:szCs w:val="28"/>
              </w:rPr>
              <w:t> :</w:t>
            </w:r>
          </w:p>
        </w:tc>
        <w:tc>
          <w:tcPr>
            <w:tcW w:w="5782" w:type="dxa"/>
            <w:gridSpan w:val="3"/>
          </w:tcPr>
          <w:p w:rsidR="00CF52ED" w:rsidRPr="00C93A03" w:rsidRDefault="00853307" w:rsidP="003A1CB1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Helv"/>
                <w:sz w:val="28"/>
                <w:szCs w:val="28"/>
              </w:rPr>
            </w:pPr>
            <w:r>
              <w:rPr>
                <w:rFonts w:ascii="Calibri" w:hAnsi="Calibri" w:cs="Helv"/>
                <w:sz w:val="28"/>
                <w:szCs w:val="28"/>
              </w:rPr>
              <w:t xml:space="preserve">30.05.2016 – </w:t>
            </w:r>
            <w:r w:rsidR="003A1CB1">
              <w:rPr>
                <w:rFonts w:ascii="Calibri" w:hAnsi="Calibri" w:cs="Helv"/>
                <w:sz w:val="28"/>
                <w:szCs w:val="28"/>
              </w:rPr>
              <w:t>27</w:t>
            </w:r>
            <w:r>
              <w:rPr>
                <w:rFonts w:ascii="Calibri" w:hAnsi="Calibri" w:cs="Helv"/>
                <w:sz w:val="28"/>
                <w:szCs w:val="28"/>
              </w:rPr>
              <w:t>.0</w:t>
            </w:r>
            <w:r w:rsidR="003A1CB1">
              <w:rPr>
                <w:rFonts w:ascii="Calibri" w:hAnsi="Calibri" w:cs="Helv"/>
                <w:sz w:val="28"/>
                <w:szCs w:val="28"/>
              </w:rPr>
              <w:t>6</w:t>
            </w:r>
            <w:r>
              <w:rPr>
                <w:rFonts w:ascii="Calibri" w:hAnsi="Calibri" w:cs="Helv"/>
                <w:sz w:val="28"/>
                <w:szCs w:val="28"/>
              </w:rPr>
              <w:t>.2016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Horaire de travail :</w:t>
            </w:r>
          </w:p>
        </w:tc>
        <w:tc>
          <w:tcPr>
            <w:tcW w:w="5782" w:type="dxa"/>
            <w:gridSpan w:val="3"/>
          </w:tcPr>
          <w:p w:rsidR="00CF52ED" w:rsidRPr="00C93A03" w:rsidRDefault="006073DA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Périodes de 45 minutes</w:t>
            </w:r>
          </w:p>
        </w:tc>
      </w:tr>
      <w:tr w:rsidR="00CF52ED" w:rsidTr="005C1027">
        <w:trPr>
          <w:trHeight w:val="260"/>
          <w:jc w:val="center"/>
        </w:trPr>
        <w:tc>
          <w:tcPr>
            <w:tcW w:w="3234" w:type="dxa"/>
          </w:tcPr>
          <w:p w:rsidR="00CF52ED" w:rsidRPr="00540F26" w:rsidRDefault="00CF52ED" w:rsidP="005C1027">
            <w:pPr>
              <w:autoSpaceDE w:val="0"/>
              <w:autoSpaceDN w:val="0"/>
              <w:adjustRightInd w:val="0"/>
              <w:ind w:left="7"/>
              <w:rPr>
                <w:rFonts w:ascii="Calibri" w:hAnsi="Calibri" w:cs="Arial"/>
                <w:b/>
                <w:sz w:val="28"/>
                <w:szCs w:val="28"/>
              </w:rPr>
            </w:pPr>
            <w:r w:rsidRPr="00540F26">
              <w:rPr>
                <w:rFonts w:ascii="Calibri" w:hAnsi="Calibri" w:cs="Arial"/>
                <w:b/>
                <w:sz w:val="28"/>
                <w:szCs w:val="28"/>
              </w:rPr>
              <w:t>Nombre d'heures :</w:t>
            </w:r>
          </w:p>
        </w:tc>
        <w:tc>
          <w:tcPr>
            <w:tcW w:w="5782" w:type="dxa"/>
            <w:gridSpan w:val="3"/>
          </w:tcPr>
          <w:p w:rsidR="00CF52ED" w:rsidRPr="00C93A03" w:rsidRDefault="006073DA" w:rsidP="002912EC">
            <w:pPr>
              <w:autoSpaceDE w:val="0"/>
              <w:autoSpaceDN w:val="0"/>
              <w:adjustRightInd w:val="0"/>
              <w:rPr>
                <w:rFonts w:ascii="Calibri" w:hAnsi="Calibri" w:cs="Arial"/>
                <w:sz w:val="28"/>
                <w:szCs w:val="28"/>
              </w:rPr>
            </w:pPr>
            <w:r>
              <w:rPr>
                <w:rFonts w:ascii="Calibri" w:hAnsi="Calibri" w:cs="Arial"/>
                <w:sz w:val="28"/>
                <w:szCs w:val="28"/>
              </w:rPr>
              <w:t>100 périodes</w:t>
            </w:r>
          </w:p>
        </w:tc>
      </w:tr>
    </w:tbl>
    <w:p w:rsidR="00411F94" w:rsidRPr="007625C0" w:rsidRDefault="008D52EE" w:rsidP="008D52EE">
      <w:pPr>
        <w:pStyle w:val="Titre1"/>
      </w:pPr>
      <w:r>
        <w:t>P</w:t>
      </w:r>
      <w:r w:rsidR="00411F94" w:rsidRPr="007625C0">
        <w:t>ROCÉDURE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</w:t>
      </w:r>
      <w:r w:rsidR="00031DE9">
        <w:t xml:space="preserve">’élève </w:t>
      </w:r>
      <w:r w:rsidRPr="003F6AFA">
        <w:t xml:space="preserve">réalise un travail personnel sur </w:t>
      </w:r>
      <w:r w:rsidR="00031DE9">
        <w:t>la base d'un cahier des charges</w:t>
      </w:r>
      <w:r w:rsidR="008F3DF4">
        <w:t xml:space="preserve"> selon le niveau des priorités</w:t>
      </w:r>
      <w:r w:rsidR="00756A7D">
        <w:t>.</w:t>
      </w:r>
    </w:p>
    <w:p w:rsidR="00D46C5B" w:rsidRPr="003F6AFA" w:rsidRDefault="00D46C5B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3F6AFA">
        <w:t>Le cahier</w:t>
      </w:r>
      <w:r w:rsidR="00756A7D">
        <w:t xml:space="preserve"> des charges est approuvé </w:t>
      </w:r>
      <w:r w:rsidR="00031DE9">
        <w:t>par un enseignant</w:t>
      </w:r>
      <w:r w:rsidRPr="003F6AFA">
        <w:t>. Il est en outre prése</w:t>
      </w:r>
      <w:r w:rsidR="00AC459F">
        <w:t xml:space="preserve">nté, commenté et discuté avec </w:t>
      </w:r>
      <w:r w:rsidR="008F3DF4">
        <w:t>l’élève</w:t>
      </w:r>
      <w:r w:rsidRPr="003F6AFA">
        <w:t>.</w:t>
      </w:r>
    </w:p>
    <w:p w:rsidR="00D46C5B" w:rsidRPr="003F6AFA" w:rsidRDefault="00031DE9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>
        <w:t>L’élève</w:t>
      </w:r>
      <w:r w:rsidR="007C374C">
        <w:t xml:space="preserve"> </w:t>
      </w:r>
      <w:r w:rsidR="00D46C5B" w:rsidRPr="003F6AFA">
        <w:t>est entièremen</w:t>
      </w:r>
      <w:r w:rsidR="00756A7D">
        <w:t>t responsable de la sécurité de</w:t>
      </w:r>
      <w:r w:rsidR="00D46C5B" w:rsidRPr="003F6AFA">
        <w:t xml:space="preserve"> ses données.</w:t>
      </w:r>
    </w:p>
    <w:p w:rsidR="00D46C5B" w:rsidRPr="003F6AFA" w:rsidRDefault="00E05861" w:rsidP="00D46C5B">
      <w:pPr>
        <w:pStyle w:val="Corpsdetexte"/>
        <w:numPr>
          <w:ilvl w:val="0"/>
          <w:numId w:val="2"/>
        </w:numPr>
        <w:tabs>
          <w:tab w:val="clear" w:pos="720"/>
          <w:tab w:val="num" w:pos="709"/>
        </w:tabs>
        <w:spacing w:after="0"/>
        <w:ind w:left="709" w:hanging="283"/>
        <w:jc w:val="both"/>
      </w:pPr>
      <w:r w:rsidRPr="00132549">
        <w:t xml:space="preserve">A la fin du délai imparti pour la réalisation du </w:t>
      </w:r>
      <w:r w:rsidR="00031DE9">
        <w:t>projet</w:t>
      </w:r>
      <w:r w:rsidRPr="00132549">
        <w:t xml:space="preserve">, </w:t>
      </w:r>
      <w:r w:rsidR="00031DE9">
        <w:t>l’élève devra produire une présentation d’une dizaine de diapositives.</w:t>
      </w:r>
    </w:p>
    <w:p w:rsidR="007625C0" w:rsidRDefault="008D52EE" w:rsidP="0034690C">
      <w:pPr>
        <w:pStyle w:val="Titre1"/>
        <w:keepNext/>
        <w:keepLines/>
      </w:pPr>
      <w:r>
        <w:t>T</w:t>
      </w:r>
      <w:r w:rsidR="007625C0" w:rsidRPr="007625C0">
        <w:t>ITRE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9921"/>
      </w:tblGrid>
      <w:tr w:rsidR="00AF7342">
        <w:tc>
          <w:tcPr>
            <w:tcW w:w="5000" w:type="pct"/>
          </w:tcPr>
          <w:p w:rsidR="00161DB3" w:rsidRDefault="00161DB3" w:rsidP="00161DB3">
            <w:pPr>
              <w:pStyle w:val="Corpsdetexte"/>
              <w:spacing w:after="0"/>
              <w:ind w:left="426"/>
              <w:jc w:val="both"/>
            </w:pPr>
            <w:r>
              <w:t>Configurer un serveur Linux sur une Raspberry Pi</w:t>
            </w:r>
          </w:p>
        </w:tc>
      </w:tr>
    </w:tbl>
    <w:p w:rsidR="00411F94" w:rsidRDefault="00CA34FD" w:rsidP="0034690C">
      <w:pPr>
        <w:pStyle w:val="Titre1"/>
        <w:keepNext/>
        <w:keepLines/>
      </w:pPr>
      <w:r>
        <w:t>S</w:t>
      </w:r>
      <w:r w:rsidR="00411F94" w:rsidRPr="007625C0">
        <w:t>UJET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620DC5">
        <w:trPr>
          <w:jc w:val="center"/>
        </w:trPr>
        <w:tc>
          <w:tcPr>
            <w:tcW w:w="5000" w:type="pct"/>
          </w:tcPr>
          <w:p w:rsidR="00E03566" w:rsidRPr="00E03566" w:rsidRDefault="001314FA" w:rsidP="00161DB3">
            <w:pPr>
              <w:pStyle w:val="Corpsdetexte"/>
              <w:spacing w:after="0"/>
              <w:ind w:left="426"/>
            </w:pPr>
            <w:r>
              <w:t>C</w:t>
            </w:r>
            <w:r w:rsidR="00255B7D">
              <w:t xml:space="preserve">onfigurer </w:t>
            </w:r>
            <w:r w:rsidR="00161DB3">
              <w:t>un serveur Linux Local sur Raspberry PI en tant qu’Access Point pour qu’on puisse accéder à un site Web à partir de son smartphone.</w:t>
            </w:r>
          </w:p>
        </w:tc>
      </w:tr>
    </w:tbl>
    <w:p w:rsidR="00411F94" w:rsidRPr="007625C0" w:rsidRDefault="00CA34FD" w:rsidP="007639F4">
      <w:pPr>
        <w:pStyle w:val="Titre1"/>
        <w:keepNext/>
        <w:keepLines/>
        <w:pBdr>
          <w:top w:val="single" w:sz="4" w:space="0" w:color="auto"/>
        </w:pBdr>
      </w:pPr>
      <w:r>
        <w:t>M</w:t>
      </w:r>
      <w:r w:rsidR="00411F94" w:rsidRPr="007625C0">
        <w:t>ATÉRIEL ET LOGICIEL À DISPOSITION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723EAA" w:rsidRDefault="00723EAA" w:rsidP="00723EAA">
            <w:pPr>
              <w:pStyle w:val="Corpsdetexte"/>
              <w:spacing w:after="0"/>
              <w:ind w:left="426"/>
            </w:pPr>
            <w:r>
              <w:t xml:space="preserve">1 PC </w:t>
            </w:r>
            <w:r w:rsidR="00255B7D">
              <w:t>Windows 7</w:t>
            </w:r>
          </w:p>
          <w:p w:rsidR="00723EAA" w:rsidRDefault="00255B7D" w:rsidP="00161DB3">
            <w:pPr>
              <w:pStyle w:val="Corpsdetexte"/>
              <w:spacing w:after="0"/>
              <w:ind w:left="426"/>
            </w:pPr>
            <w:r>
              <w:t xml:space="preserve">1 </w:t>
            </w:r>
            <w:r w:rsidR="00161DB3">
              <w:t>Raspberry PI avec un module Access Point</w:t>
            </w:r>
          </w:p>
          <w:p w:rsidR="00161DB3" w:rsidRPr="00161DB3" w:rsidRDefault="00161DB3" w:rsidP="00161DB3">
            <w:pPr>
              <w:pStyle w:val="Corpsdetexte"/>
              <w:spacing w:after="0"/>
              <w:ind w:left="426"/>
            </w:pPr>
            <w:r>
              <w:t>PHP STORM</w:t>
            </w:r>
          </w:p>
        </w:tc>
      </w:tr>
    </w:tbl>
    <w:p w:rsidR="00411F94" w:rsidRPr="007625C0" w:rsidRDefault="00CA34FD" w:rsidP="00756A7D">
      <w:pPr>
        <w:pStyle w:val="Titre1"/>
        <w:keepNext/>
        <w:keepLines/>
        <w:pBdr>
          <w:top w:val="single" w:sz="4" w:space="0" w:color="auto"/>
        </w:pBdr>
      </w:pPr>
      <w:r>
        <w:t>P</w:t>
      </w:r>
      <w:r w:rsidR="00411F94" w:rsidRPr="007625C0">
        <w:t>RÉREQUIS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AF7342">
        <w:trPr>
          <w:jc w:val="center"/>
        </w:trPr>
        <w:tc>
          <w:tcPr>
            <w:tcW w:w="5000" w:type="pct"/>
          </w:tcPr>
          <w:p w:rsidR="00AF7342" w:rsidRDefault="00E55392" w:rsidP="00E55392">
            <w:pPr>
              <w:pStyle w:val="Corpsdetexte"/>
              <w:numPr>
                <w:ilvl w:val="0"/>
                <w:numId w:val="23"/>
              </w:numPr>
              <w:spacing w:after="0"/>
            </w:pPr>
            <w:r>
              <w:t xml:space="preserve">ICT-120 </w:t>
            </w:r>
            <w:r w:rsidR="00AE5C5E">
              <w:t>Interface Application</w:t>
            </w:r>
            <w:r>
              <w:t xml:space="preserve"> </w:t>
            </w:r>
          </w:p>
          <w:p w:rsidR="00E55392" w:rsidRDefault="00E55392" w:rsidP="00E55392">
            <w:pPr>
              <w:pStyle w:val="Corpsdetexte"/>
              <w:numPr>
                <w:ilvl w:val="0"/>
                <w:numId w:val="23"/>
              </w:numPr>
              <w:spacing w:after="0"/>
            </w:pPr>
            <w:r>
              <w:t xml:space="preserve">ICT-129 </w:t>
            </w:r>
            <w:r w:rsidR="00AE5C5E">
              <w:t>Réseau</w:t>
            </w:r>
          </w:p>
          <w:p w:rsidR="00E55392" w:rsidRDefault="00E55392" w:rsidP="00E55392">
            <w:pPr>
              <w:pStyle w:val="Corpsdetexte"/>
              <w:numPr>
                <w:ilvl w:val="0"/>
                <w:numId w:val="23"/>
              </w:numPr>
              <w:spacing w:after="0"/>
            </w:pPr>
            <w:r>
              <w:t>ICT-127 Exploitation Serveur</w:t>
            </w:r>
          </w:p>
          <w:p w:rsidR="00AE5C5E" w:rsidRDefault="00AE5C5E" w:rsidP="00B21954">
            <w:pPr>
              <w:pStyle w:val="Corpsdetexte"/>
              <w:numPr>
                <w:ilvl w:val="0"/>
                <w:numId w:val="23"/>
              </w:numPr>
              <w:spacing w:after="0"/>
            </w:pPr>
            <w:bookmarkStart w:id="0" w:name="_GoBack"/>
            <w:bookmarkEnd w:id="0"/>
            <w:r>
              <w:t>PHP &amp; MySQL</w:t>
            </w:r>
          </w:p>
        </w:tc>
      </w:tr>
    </w:tbl>
    <w:p w:rsidR="00D27EDD" w:rsidRDefault="009C6DF1" w:rsidP="00AF2B54">
      <w:pPr>
        <w:pStyle w:val="Titre1"/>
        <w:keepNext/>
        <w:keepLines/>
      </w:pPr>
      <w:r>
        <w:t>DESCRIPTIF DU PROJET</w:t>
      </w:r>
    </w:p>
    <w:p w:rsidR="001314FA" w:rsidRDefault="003A1CB1" w:rsidP="003A1CB1">
      <w:pPr>
        <w:pStyle w:val="Corpsdetexte"/>
        <w:spacing w:after="0"/>
      </w:pPr>
      <w:r>
        <w:t xml:space="preserve">Le but du projet est de permettre à des participants d’une course à pied de pouvoir s’inscrire à la course par le biais </w:t>
      </w:r>
      <w:r w:rsidR="00AE5C5E">
        <w:t xml:space="preserve">d’un site Web </w:t>
      </w:r>
      <w:r w:rsidR="00AF2B54">
        <w:t>tout en restant en local</w:t>
      </w:r>
      <w:r>
        <w:t>.</w:t>
      </w:r>
    </w:p>
    <w:p w:rsidR="00AE5C5E" w:rsidRDefault="00AE5C5E" w:rsidP="003A1CB1">
      <w:pPr>
        <w:pStyle w:val="Corpsdetexte"/>
        <w:spacing w:after="0"/>
      </w:pPr>
      <w:r>
        <w:t xml:space="preserve">Le client souhaite que les participants se connectent à partir </w:t>
      </w:r>
      <w:r w:rsidR="00161DB3">
        <w:t>de leur smartphone ou éventuellement depuis un pc</w:t>
      </w:r>
      <w:r w:rsidR="00ED252B">
        <w:t>, il pourra consulter les personnes inscrites grâce à une zone administrateur sur le site.</w:t>
      </w:r>
    </w:p>
    <w:p w:rsidR="00161DB3" w:rsidRDefault="00161DB3" w:rsidP="003A1CB1">
      <w:pPr>
        <w:pStyle w:val="Corpsdetexte"/>
        <w:spacing w:after="0"/>
      </w:pPr>
      <w:r>
        <w:t>Le site Web sera donc orienté pour des petits écrans</w:t>
      </w:r>
      <w:r w:rsidR="001100A4">
        <w:t xml:space="preserve"> et sera très simplifié, les utilisateurs n’auront besoin de rentrer uniquement leur nom, prénom, âge et sexe</w:t>
      </w:r>
      <w:r>
        <w:t>.</w:t>
      </w:r>
    </w:p>
    <w:p w:rsidR="00ED252B" w:rsidRDefault="00ED252B" w:rsidP="003A1CB1">
      <w:pPr>
        <w:pStyle w:val="Corpsdetexte"/>
        <w:spacing w:after="0"/>
      </w:pPr>
      <w:r>
        <w:t>Elles seront récupérées via le réseau et stockée dans une base de données MySQL.</w:t>
      </w:r>
    </w:p>
    <w:p w:rsidR="009355F1" w:rsidRDefault="00161DB3" w:rsidP="003A1CB1">
      <w:pPr>
        <w:pStyle w:val="Corpsdetexte"/>
        <w:spacing w:after="0"/>
      </w:pPr>
      <w:r>
        <w:t>La raspberry PI aura un serveur Linux qu’il faudra configurer pour qu’on puisse s’y connecter à partir d’un smartphone, à la manière d’un réseau Wi-Fi.</w:t>
      </w:r>
    </w:p>
    <w:p w:rsidR="003B62CD" w:rsidRDefault="003B62CD" w:rsidP="0034690C">
      <w:pPr>
        <w:pStyle w:val="Titre1"/>
        <w:keepNext/>
        <w:keepLines/>
      </w:pPr>
      <w:r w:rsidRPr="007625C0">
        <w:lastRenderedPageBreak/>
        <w:t xml:space="preserve">POINTS TECHNIQUES ÉVALUÉS </w:t>
      </w:r>
    </w:p>
    <w:tbl>
      <w:tblPr>
        <w:tblW w:w="5000" w:type="pct"/>
        <w:jc w:val="center"/>
        <w:tblLook w:val="01E0" w:firstRow="1" w:lastRow="1" w:firstColumn="1" w:lastColumn="1" w:noHBand="0" w:noVBand="0"/>
      </w:tblPr>
      <w:tblGrid>
        <w:gridCol w:w="9921"/>
      </w:tblGrid>
      <w:tr w:rsidR="008D06A1">
        <w:trPr>
          <w:jc w:val="center"/>
        </w:trPr>
        <w:tc>
          <w:tcPr>
            <w:tcW w:w="5000" w:type="pct"/>
          </w:tcPr>
          <w:p w:rsidR="00496A34" w:rsidRDefault="001A0E85" w:rsidP="001A0E85">
            <w:pPr>
              <w:pStyle w:val="Corpsdetexte"/>
              <w:numPr>
                <w:ilvl w:val="0"/>
                <w:numId w:val="24"/>
              </w:numPr>
              <w:spacing w:after="0"/>
              <w:jc w:val="both"/>
            </w:pPr>
            <w:r>
              <w:t>Le réseau est correctement configuré.</w:t>
            </w:r>
          </w:p>
          <w:p w:rsidR="00ED1126" w:rsidRDefault="00ED1126" w:rsidP="00ED1126">
            <w:pPr>
              <w:pStyle w:val="Corpsdetexte"/>
              <w:numPr>
                <w:ilvl w:val="0"/>
                <w:numId w:val="24"/>
              </w:numPr>
              <w:spacing w:after="0"/>
              <w:jc w:val="both"/>
            </w:pPr>
            <w:r>
              <w:t>On peut se connecter au réseau depuis son smartphone.</w:t>
            </w:r>
          </w:p>
          <w:p w:rsidR="001A0E85" w:rsidRDefault="00ED252B" w:rsidP="001A0E85">
            <w:pPr>
              <w:pStyle w:val="Corpsdetexte"/>
              <w:numPr>
                <w:ilvl w:val="0"/>
                <w:numId w:val="24"/>
              </w:numPr>
              <w:spacing w:after="0"/>
              <w:jc w:val="both"/>
            </w:pPr>
            <w:r>
              <w:t>Le site ne comporte aucun bug et est responsive</w:t>
            </w:r>
            <w:r w:rsidR="001A0E85">
              <w:t>.</w:t>
            </w:r>
          </w:p>
          <w:p w:rsidR="00ED252B" w:rsidRDefault="00ED1126" w:rsidP="001A0E85">
            <w:pPr>
              <w:pStyle w:val="Corpsdetexte"/>
              <w:numPr>
                <w:ilvl w:val="0"/>
                <w:numId w:val="24"/>
              </w:numPr>
              <w:spacing w:after="0"/>
              <w:jc w:val="both"/>
            </w:pPr>
            <w:r>
              <w:t>Les sessions sont bien configurées</w:t>
            </w:r>
          </w:p>
          <w:p w:rsidR="001A0E85" w:rsidRDefault="001A0E85" w:rsidP="00ED1126">
            <w:pPr>
              <w:pStyle w:val="Corpsdetexte"/>
              <w:numPr>
                <w:ilvl w:val="0"/>
                <w:numId w:val="24"/>
              </w:numPr>
              <w:spacing w:after="0"/>
              <w:jc w:val="both"/>
            </w:pPr>
            <w:r>
              <w:t>L</w:t>
            </w:r>
            <w:r w:rsidR="00ED1126">
              <w:t>e site</w:t>
            </w:r>
            <w:r>
              <w:t xml:space="preserve"> fonctionne correctement et les données sont correctement stockées.</w:t>
            </w:r>
          </w:p>
        </w:tc>
      </w:tr>
    </w:tbl>
    <w:p w:rsidR="00684164" w:rsidRPr="007625C0" w:rsidRDefault="00684164" w:rsidP="0034690C">
      <w:pPr>
        <w:pStyle w:val="Titre1"/>
        <w:keepNext/>
        <w:keepLines/>
      </w:pPr>
      <w:r w:rsidRPr="001A0E0C">
        <w:t>V</w:t>
      </w:r>
      <w:r w:rsidRPr="007625C0">
        <w:t>ALIDATION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3119"/>
        <w:gridCol w:w="3402"/>
        <w:gridCol w:w="3402"/>
      </w:tblGrid>
      <w:tr w:rsidR="00684164" w:rsidRPr="00CE4D89">
        <w:trPr>
          <w:cantSplit/>
          <w:trHeight w:val="397"/>
          <w:jc w:val="center"/>
        </w:trPr>
        <w:tc>
          <w:tcPr>
            <w:tcW w:w="3119" w:type="dxa"/>
            <w:shd w:val="clear" w:color="auto" w:fill="D9D9D9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Lu et approuvé le :</w:t>
            </w:r>
          </w:p>
        </w:tc>
        <w:tc>
          <w:tcPr>
            <w:tcW w:w="3402" w:type="dxa"/>
            <w:shd w:val="clear" w:color="auto" w:fill="D9D9D9"/>
            <w:vAlign w:val="center"/>
          </w:tcPr>
          <w:p w:rsidR="00684164" w:rsidRPr="00AF7342" w:rsidRDefault="00684164" w:rsidP="00CE4D89">
            <w:pPr>
              <w:pStyle w:val="TexteTableau"/>
              <w:keepNext/>
              <w:keepLines/>
            </w:pPr>
            <w:r w:rsidRPr="00AF7342">
              <w:t>Signature :</w:t>
            </w: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Elève</w:t>
            </w:r>
            <w:r w:rsidR="00AC459F">
              <w:t xml:space="preserve"> </w:t>
            </w:r>
            <w:r w:rsidR="00684164" w:rsidRPr="00AF7342">
              <w:t>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  <w:tr w:rsidR="00684164" w:rsidRPr="00CE4D89">
        <w:trPr>
          <w:cantSplit/>
          <w:trHeight w:val="397"/>
          <w:jc w:val="center"/>
        </w:trPr>
        <w:tc>
          <w:tcPr>
            <w:tcW w:w="3119" w:type="dxa"/>
            <w:vAlign w:val="center"/>
          </w:tcPr>
          <w:p w:rsidR="00684164" w:rsidRPr="00AF7342" w:rsidRDefault="005C1027" w:rsidP="00CE4D89">
            <w:pPr>
              <w:pStyle w:val="TexteTableau"/>
              <w:keepNext/>
              <w:keepLines/>
            </w:pPr>
            <w:r>
              <w:t>Enseignant</w:t>
            </w:r>
            <w:r w:rsidR="00684164" w:rsidRPr="00AF7342">
              <w:t xml:space="preserve"> :</w:t>
            </w: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  <w:tc>
          <w:tcPr>
            <w:tcW w:w="3402" w:type="dxa"/>
            <w:vAlign w:val="center"/>
          </w:tcPr>
          <w:p w:rsidR="00684164" w:rsidRDefault="00684164" w:rsidP="00CE4D89">
            <w:pPr>
              <w:pStyle w:val="TexteTableau"/>
              <w:keepNext/>
              <w:keepLines/>
            </w:pPr>
          </w:p>
        </w:tc>
      </w:tr>
    </w:tbl>
    <w:p w:rsidR="003B62CD" w:rsidRPr="00D21480" w:rsidRDefault="003B62CD" w:rsidP="00D21480">
      <w:pPr>
        <w:autoSpaceDE w:val="0"/>
        <w:autoSpaceDN w:val="0"/>
        <w:adjustRightInd w:val="0"/>
        <w:rPr>
          <w:sz w:val="2"/>
          <w:szCs w:val="2"/>
        </w:rPr>
      </w:pPr>
    </w:p>
    <w:sectPr w:rsidR="003B62CD" w:rsidRPr="00D21480" w:rsidSect="007076A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794" w:right="851" w:bottom="79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33B5" w:rsidRDefault="000D33B5">
      <w:r>
        <w:separator/>
      </w:r>
    </w:p>
  </w:endnote>
  <w:endnote w:type="continuationSeparator" w:id="0">
    <w:p w:rsidR="000D33B5" w:rsidRDefault="000D33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ETML">
    <w:panose1 w:val="020B0603050302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"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CC1" w:rsidRDefault="00935CC1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923" w:type="dxa"/>
      <w:tblInd w:w="108" w:type="dxa"/>
      <w:tblBorders>
        <w:top w:val="single" w:sz="12" w:space="0" w:color="auto"/>
      </w:tblBorders>
      <w:tblLook w:val="01E0" w:firstRow="1" w:lastRow="1" w:firstColumn="1" w:lastColumn="1" w:noHBand="0" w:noVBand="0"/>
    </w:tblPr>
    <w:tblGrid>
      <w:gridCol w:w="3969"/>
      <w:gridCol w:w="2268"/>
      <w:gridCol w:w="3686"/>
    </w:tblGrid>
    <w:tr w:rsidR="002D28B5" w:rsidRPr="00CE4D89">
      <w:tc>
        <w:tcPr>
          <w:tcW w:w="3969" w:type="dxa"/>
          <w:vAlign w:val="center"/>
        </w:tcPr>
        <w:p w:rsidR="002D28B5" w:rsidRPr="001B1602" w:rsidRDefault="00935CC1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FILENAME  \* FirstCap  \* MERGEFORMAT </w:instrText>
          </w:r>
          <w:r>
            <w:rPr>
              <w:sz w:val="16"/>
              <w:szCs w:val="16"/>
            </w:rPr>
            <w:fldChar w:fldCharType="separate"/>
          </w:r>
          <w:r w:rsidR="00282D99">
            <w:rPr>
              <w:noProof/>
              <w:sz w:val="16"/>
              <w:szCs w:val="16"/>
            </w:rPr>
            <w:t>X-CDC-DEMOMOT-malherbesa.docx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2268" w:type="dxa"/>
          <w:vAlign w:val="center"/>
        </w:tcPr>
        <w:p w:rsidR="002D28B5" w:rsidRPr="00A97A4E" w:rsidRDefault="00B73FD4" w:rsidP="001B1602">
          <w:pPr>
            <w:pStyle w:val="Pieddepage"/>
            <w:tabs>
              <w:tab w:val="right" w:pos="9923"/>
            </w:tabs>
            <w:ind w:left="34"/>
            <w:rPr>
              <w:sz w:val="16"/>
              <w:szCs w:val="16"/>
              <w:lang w:val="de-DE"/>
            </w:rPr>
          </w:pPr>
          <w:r w:rsidRPr="00CE4D89">
            <w:rPr>
              <w:snapToGrid w:val="0"/>
              <w:sz w:val="20"/>
              <w:szCs w:val="20"/>
            </w:rPr>
            <w:t xml:space="preserve">Page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PAGE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B21954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  <w:r w:rsidRPr="00CE4D89">
            <w:rPr>
              <w:snapToGrid w:val="0"/>
              <w:sz w:val="20"/>
              <w:szCs w:val="20"/>
            </w:rPr>
            <w:t xml:space="preserve"> sur </w:t>
          </w:r>
          <w:r w:rsidR="00677B98" w:rsidRPr="00CE4D89">
            <w:rPr>
              <w:snapToGrid w:val="0"/>
              <w:sz w:val="20"/>
              <w:szCs w:val="20"/>
            </w:rPr>
            <w:fldChar w:fldCharType="begin"/>
          </w:r>
          <w:r w:rsidRPr="00CE4D89">
            <w:rPr>
              <w:snapToGrid w:val="0"/>
              <w:sz w:val="20"/>
              <w:szCs w:val="20"/>
            </w:rPr>
            <w:instrText xml:space="preserve"> NUMPAGES </w:instrText>
          </w:r>
          <w:r w:rsidR="00677B98" w:rsidRPr="00CE4D89">
            <w:rPr>
              <w:snapToGrid w:val="0"/>
              <w:sz w:val="20"/>
              <w:szCs w:val="20"/>
            </w:rPr>
            <w:fldChar w:fldCharType="separate"/>
          </w:r>
          <w:r w:rsidR="00B21954">
            <w:rPr>
              <w:noProof/>
              <w:snapToGrid w:val="0"/>
              <w:sz w:val="20"/>
              <w:szCs w:val="20"/>
            </w:rPr>
            <w:t>2</w:t>
          </w:r>
          <w:r w:rsidR="00677B98" w:rsidRPr="00CE4D89">
            <w:rPr>
              <w:snapToGrid w:val="0"/>
              <w:sz w:val="20"/>
              <w:szCs w:val="20"/>
            </w:rPr>
            <w:fldChar w:fldCharType="end"/>
          </w:r>
        </w:p>
      </w:tc>
      <w:tc>
        <w:tcPr>
          <w:tcW w:w="3686" w:type="dxa"/>
          <w:vAlign w:val="center"/>
        </w:tcPr>
        <w:p w:rsidR="002D28B5" w:rsidRPr="00CE4D89" w:rsidRDefault="00B73FD4" w:rsidP="00B73FD4">
          <w:pPr>
            <w:pStyle w:val="Pieddepage"/>
            <w:tabs>
              <w:tab w:val="right" w:pos="9923"/>
            </w:tabs>
            <w:ind w:left="34"/>
            <w:jc w:val="center"/>
            <w:rPr>
              <w:sz w:val="16"/>
              <w:szCs w:val="16"/>
            </w:rPr>
          </w:pPr>
          <w:r w:rsidRPr="00CE4D89">
            <w:rPr>
              <w:sz w:val="16"/>
              <w:szCs w:val="16"/>
            </w:rPr>
            <w:t>Dernière modif</w:t>
          </w:r>
          <w:r>
            <w:rPr>
              <w:sz w:val="16"/>
              <w:szCs w:val="16"/>
            </w:rPr>
            <w:t> :</w:t>
          </w:r>
          <w:r w:rsidRPr="00CE4D89">
            <w:rPr>
              <w:sz w:val="16"/>
              <w:szCs w:val="16"/>
            </w:rPr>
            <w:t xml:space="preserve"> </w:t>
          </w:r>
          <w:r>
            <w:rPr>
              <w:sz w:val="16"/>
              <w:szCs w:val="16"/>
            </w:rPr>
            <w:t>02.12.2010</w:t>
          </w:r>
          <w:r w:rsidR="00677B98" w:rsidRPr="00CE4D89">
            <w:rPr>
              <w:sz w:val="16"/>
              <w:szCs w:val="16"/>
            </w:rPr>
            <w:fldChar w:fldCharType="begin"/>
          </w:r>
          <w:r w:rsidR="002D28B5" w:rsidRPr="00CE4D89">
            <w:rPr>
              <w:sz w:val="16"/>
              <w:szCs w:val="16"/>
            </w:rPr>
            <w:instrText xml:space="preserve">  </w:instrText>
          </w:r>
          <w:r w:rsidR="00677B98" w:rsidRPr="00CE4D89">
            <w:rPr>
              <w:sz w:val="16"/>
              <w:szCs w:val="16"/>
            </w:rPr>
            <w:fldChar w:fldCharType="end"/>
          </w:r>
        </w:p>
        <w:p w:rsidR="002D28B5" w:rsidRPr="00CE4D89" w:rsidRDefault="002D28B5" w:rsidP="00B73FD4">
          <w:pPr>
            <w:pStyle w:val="Pieddepage"/>
            <w:tabs>
              <w:tab w:val="right" w:pos="9923"/>
            </w:tabs>
            <w:ind w:left="34"/>
            <w:jc w:val="right"/>
            <w:rPr>
              <w:i/>
              <w:iCs/>
              <w:sz w:val="12"/>
              <w:szCs w:val="12"/>
            </w:rPr>
          </w:pPr>
        </w:p>
      </w:tc>
    </w:tr>
  </w:tbl>
  <w:p w:rsidR="002D28B5" w:rsidRDefault="002D28B5" w:rsidP="00D21480">
    <w:pPr>
      <w:pStyle w:val="Pieddepage"/>
      <w:tabs>
        <w:tab w:val="right" w:pos="9923"/>
      </w:tabs>
      <w:rPr>
        <w:sz w:val="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8B5" w:rsidRDefault="000D33B5" w:rsidP="004E6239">
    <w:pPr>
      <w:pStyle w:val="Pieddepage"/>
      <w:rPr>
        <w:rFonts w:cs="Arial"/>
        <w:snapToGrid w:val="0"/>
        <w:sz w:val="12"/>
      </w:rPr>
    </w:pPr>
    <w:r>
      <w:rPr>
        <w:rFonts w:cs="Arial"/>
        <w:noProof/>
        <w:sz w:val="12"/>
        <w:lang w:val="fr-CH" w:eastAsia="fr-CH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-6350</wp:posOffset>
              </wp:positionH>
              <wp:positionV relativeFrom="paragraph">
                <wp:posOffset>-1270</wp:posOffset>
              </wp:positionV>
              <wp:extent cx="6309995" cy="0"/>
              <wp:effectExtent l="12700" t="8255" r="11430" b="1079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30999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2A080C9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.1pt" to="49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"/>
          </w:pict>
        </mc:Fallback>
      </mc:AlternateContent>
    </w:r>
  </w:p>
  <w:p w:rsidR="002D28B5" w:rsidRDefault="00677B98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 w:rsidRPr="00172A50">
      <w:rPr>
        <w:rFonts w:cs="Arial"/>
        <w:snapToGrid w:val="0"/>
        <w:sz w:val="12"/>
      </w:rPr>
      <w:fldChar w:fldCharType="begin"/>
    </w:r>
    <w:r w:rsidR="002D28B5" w:rsidRPr="00172A50">
      <w:rPr>
        <w:rFonts w:cs="Arial"/>
        <w:snapToGrid w:val="0"/>
        <w:sz w:val="12"/>
      </w:rPr>
      <w:instrText xml:space="preserve"> FILENAME \p </w:instrText>
    </w:r>
    <w:r w:rsidRPr="00172A50">
      <w:rPr>
        <w:rFonts w:cs="Arial"/>
        <w:snapToGrid w:val="0"/>
        <w:sz w:val="12"/>
      </w:rPr>
      <w:fldChar w:fldCharType="separate"/>
    </w:r>
    <w:r w:rsidR="00282D99">
      <w:rPr>
        <w:rFonts w:cs="Arial"/>
        <w:noProof/>
        <w:snapToGrid w:val="0"/>
        <w:sz w:val="12"/>
      </w:rPr>
      <w:t>H:\DEMOMOT\X-CDC-DEMOMOT-malherbesa.docx</w:t>
    </w:r>
    <w:r w:rsidRPr="00172A50">
      <w:rPr>
        <w:rFonts w:cs="Arial"/>
        <w:snapToGrid w:val="0"/>
        <w:sz w:val="12"/>
      </w:rPr>
      <w:fldChar w:fldCharType="end"/>
    </w:r>
    <w:r w:rsidR="002D28B5">
      <w:rPr>
        <w:rFonts w:cs="Arial"/>
        <w:snapToGrid w:val="0"/>
        <w:sz w:val="12"/>
      </w:rPr>
      <w:tab/>
    </w:r>
    <w:r w:rsidR="002D28B5">
      <w:rPr>
        <w:rFonts w:cs="Arial"/>
        <w:snapToGrid w:val="0"/>
        <w:sz w:val="12"/>
      </w:rPr>
      <w:tab/>
      <w:t>Version du 1.08.03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Auteur : PAT</w:t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  <w:r>
      <w:rPr>
        <w:rFonts w:cs="Arial"/>
        <w:snapToGrid w:val="0"/>
        <w:sz w:val="12"/>
      </w:rPr>
      <w:t>Mise à jour : PAT</w:t>
    </w:r>
    <w:r>
      <w:rPr>
        <w:rFonts w:cs="Arial"/>
        <w:snapToGrid w:val="0"/>
        <w:sz w:val="12"/>
      </w:rPr>
      <w:tab/>
    </w:r>
    <w:r>
      <w:rPr>
        <w:rFonts w:cs="Arial"/>
        <w:snapToGrid w:val="0"/>
        <w:sz w:val="12"/>
      </w:rPr>
      <w:tab/>
      <w:t xml:space="preserve">Imprimé le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"dd/MM/yyyy" </w:instrText>
    </w:r>
    <w:r w:rsidR="00677B98">
      <w:rPr>
        <w:rFonts w:cs="Arial"/>
        <w:snapToGrid w:val="0"/>
        <w:sz w:val="12"/>
      </w:rPr>
      <w:fldChar w:fldCharType="separate"/>
    </w:r>
    <w:r w:rsidR="00282D99">
      <w:rPr>
        <w:rFonts w:cs="Arial"/>
        <w:noProof/>
        <w:snapToGrid w:val="0"/>
        <w:sz w:val="12"/>
      </w:rPr>
      <w:t>30/05/2016</w:t>
    </w:r>
    <w:r w:rsidR="00677B98">
      <w:rPr>
        <w:rFonts w:cs="Arial"/>
        <w:snapToGrid w:val="0"/>
        <w:sz w:val="12"/>
      </w:rPr>
      <w:fldChar w:fldCharType="end"/>
    </w:r>
    <w:r>
      <w:rPr>
        <w:rFonts w:cs="Arial"/>
        <w:snapToGrid w:val="0"/>
        <w:sz w:val="12"/>
      </w:rPr>
      <w:t xml:space="preserve"> à </w:t>
    </w:r>
    <w:r w:rsidR="00677B98">
      <w:rPr>
        <w:rFonts w:cs="Arial"/>
        <w:snapToGrid w:val="0"/>
        <w:sz w:val="12"/>
      </w:rPr>
      <w:fldChar w:fldCharType="begin"/>
    </w:r>
    <w:r>
      <w:rPr>
        <w:rFonts w:cs="Arial"/>
        <w:snapToGrid w:val="0"/>
        <w:sz w:val="12"/>
      </w:rPr>
      <w:instrText xml:space="preserve"> TIME \@ "HH:mm" </w:instrText>
    </w:r>
    <w:r w:rsidR="00677B98">
      <w:rPr>
        <w:rFonts w:cs="Arial"/>
        <w:snapToGrid w:val="0"/>
        <w:sz w:val="12"/>
      </w:rPr>
      <w:fldChar w:fldCharType="separate"/>
    </w:r>
    <w:r w:rsidR="00282D99">
      <w:rPr>
        <w:rFonts w:cs="Arial"/>
        <w:noProof/>
        <w:snapToGrid w:val="0"/>
        <w:sz w:val="12"/>
      </w:rPr>
      <w:t>10:48</w:t>
    </w:r>
    <w:r w:rsidR="00677B98">
      <w:rPr>
        <w:rFonts w:cs="Arial"/>
        <w:snapToGrid w:val="0"/>
        <w:sz w:val="12"/>
      </w:rPr>
      <w:fldChar w:fldCharType="end"/>
    </w:r>
  </w:p>
  <w:p w:rsidR="002D28B5" w:rsidRDefault="002D28B5" w:rsidP="005D3884">
    <w:pPr>
      <w:pStyle w:val="Pieddepage"/>
      <w:tabs>
        <w:tab w:val="clear" w:pos="9072"/>
        <w:tab w:val="right" w:pos="9923"/>
      </w:tabs>
      <w:rPr>
        <w:rFonts w:cs="Arial"/>
        <w:snapToGrid w:val="0"/>
        <w:sz w:val="12"/>
      </w:rPr>
    </w:pPr>
  </w:p>
  <w:p w:rsidR="002D28B5" w:rsidRDefault="002D28B5" w:rsidP="00CA562D">
    <w:pPr>
      <w:pStyle w:val="Pieddepage"/>
      <w:tabs>
        <w:tab w:val="clear" w:pos="9072"/>
        <w:tab w:val="right" w:pos="9923"/>
      </w:tabs>
      <w:jc w:val="center"/>
      <w:rPr>
        <w:rFonts w:cs="Arial"/>
        <w:snapToGrid w:val="0"/>
        <w:sz w:val="12"/>
      </w:rPr>
    </w:pPr>
    <w:r w:rsidRPr="00CA562D">
      <w:rPr>
        <w:rFonts w:cs="Arial"/>
        <w:snapToGrid w:val="0"/>
        <w:sz w:val="12"/>
      </w:rPr>
      <w:t xml:space="preserve">Page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PAGE </w:instrText>
    </w:r>
    <w:r w:rsidR="00677B98" w:rsidRPr="00CA562D">
      <w:rPr>
        <w:rFonts w:cs="Arial"/>
        <w:snapToGrid w:val="0"/>
        <w:sz w:val="12"/>
      </w:rPr>
      <w:fldChar w:fldCharType="separate"/>
    </w:r>
    <w:r>
      <w:rPr>
        <w:rFonts w:cs="Arial"/>
        <w:noProof/>
        <w:snapToGrid w:val="0"/>
        <w:sz w:val="12"/>
      </w:rPr>
      <w:t>1</w:t>
    </w:r>
    <w:r w:rsidR="00677B98" w:rsidRPr="00CA562D">
      <w:rPr>
        <w:rFonts w:cs="Arial"/>
        <w:snapToGrid w:val="0"/>
        <w:sz w:val="12"/>
      </w:rPr>
      <w:fldChar w:fldCharType="end"/>
    </w:r>
    <w:r w:rsidRPr="00CA562D">
      <w:rPr>
        <w:rFonts w:cs="Arial"/>
        <w:snapToGrid w:val="0"/>
        <w:sz w:val="12"/>
      </w:rPr>
      <w:t xml:space="preserve"> sur </w:t>
    </w:r>
    <w:r w:rsidR="00677B98" w:rsidRPr="00CA562D">
      <w:rPr>
        <w:rFonts w:cs="Arial"/>
        <w:snapToGrid w:val="0"/>
        <w:sz w:val="12"/>
      </w:rPr>
      <w:fldChar w:fldCharType="begin"/>
    </w:r>
    <w:r w:rsidRPr="00CA562D">
      <w:rPr>
        <w:rFonts w:cs="Arial"/>
        <w:snapToGrid w:val="0"/>
        <w:sz w:val="12"/>
      </w:rPr>
      <w:instrText xml:space="preserve"> NUMPAGES </w:instrText>
    </w:r>
    <w:r w:rsidR="00677B98" w:rsidRPr="00CA562D">
      <w:rPr>
        <w:rFonts w:cs="Arial"/>
        <w:snapToGrid w:val="0"/>
        <w:sz w:val="12"/>
      </w:rPr>
      <w:fldChar w:fldCharType="separate"/>
    </w:r>
    <w:r w:rsidR="00282D99">
      <w:rPr>
        <w:rFonts w:cs="Arial"/>
        <w:noProof/>
        <w:snapToGrid w:val="0"/>
        <w:sz w:val="12"/>
      </w:rPr>
      <w:t>2</w:t>
    </w:r>
    <w:r w:rsidR="00677B98" w:rsidRPr="00CA562D">
      <w:rPr>
        <w:rFonts w:cs="Arial"/>
        <w:snapToGrid w:val="0"/>
        <w:sz w:val="12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33B5" w:rsidRDefault="000D33B5">
      <w:r>
        <w:separator/>
      </w:r>
    </w:p>
  </w:footnote>
  <w:footnote w:type="continuationSeparator" w:id="0">
    <w:p w:rsidR="000D33B5" w:rsidRDefault="000D33B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5CC1" w:rsidRDefault="00935CC1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28B5" w:rsidRPr="00B73FD4" w:rsidRDefault="00B73FD4" w:rsidP="00031C09">
    <w:pPr>
      <w:pStyle w:val="En-tte"/>
      <w:rPr>
        <w:sz w:val="24"/>
        <w:szCs w:val="24"/>
      </w:rPr>
    </w:pPr>
    <w:r w:rsidRPr="00B73FD4">
      <w:rPr>
        <w:sz w:val="24"/>
        <w:szCs w:val="24"/>
      </w:rPr>
      <w:tab/>
      <w:t>Cahier des charges</w:t>
    </w:r>
    <w:r w:rsidRPr="00B73FD4">
      <w:rPr>
        <w:sz w:val="24"/>
        <w:szCs w:val="24"/>
      </w:rPr>
      <w:tab/>
    </w:r>
    <w:r w:rsidR="00031DE9">
      <w:rPr>
        <w:sz w:val="24"/>
        <w:szCs w:val="24"/>
      </w:rPr>
      <w:t>DemoMot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54" w:type="dxa"/>
      <w:tblInd w:w="97" w:type="dxa"/>
      <w:tblBorders>
        <w:bottom w:val="single" w:sz="12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07"/>
      <w:gridCol w:w="2410"/>
      <w:gridCol w:w="6237"/>
    </w:tblGrid>
    <w:tr w:rsidR="002D28B5">
      <w:trPr>
        <w:trHeight w:val="363"/>
      </w:trPr>
      <w:tc>
        <w:tcPr>
          <w:tcW w:w="1107" w:type="dxa"/>
        </w:tcPr>
        <w:p w:rsidR="002D28B5" w:rsidRDefault="002D28B5">
          <w:pPr>
            <w:pStyle w:val="En-tte"/>
            <w:rPr>
              <w:sz w:val="2"/>
            </w:rPr>
          </w:pPr>
        </w:p>
        <w:p w:rsidR="002D28B5" w:rsidRPr="004E6239" w:rsidRDefault="002D28B5" w:rsidP="004E6239">
          <w:pPr>
            <w:tabs>
              <w:tab w:val="right" w:pos="1845"/>
            </w:tabs>
            <w:rPr>
              <w:rFonts w:ascii="ETML" w:hAnsi="ETML"/>
            </w:rPr>
          </w:pPr>
          <w:r w:rsidRPr="004E6239">
            <w:rPr>
              <w:rFonts w:ascii="ETML" w:hAnsi="ETML"/>
            </w:rPr>
            <w:t>ETML</w:t>
          </w:r>
          <w:r>
            <w:rPr>
              <w:rFonts w:ascii="ETML" w:hAnsi="ETML"/>
            </w:rPr>
            <w:tab/>
          </w:r>
        </w:p>
      </w:tc>
      <w:tc>
        <w:tcPr>
          <w:tcW w:w="2410" w:type="dxa"/>
          <w:tcBorders>
            <w:top w:val="nil"/>
            <w:bottom w:val="single" w:sz="12" w:space="0" w:color="auto"/>
            <w:right w:val="nil"/>
          </w:tcBorders>
          <w:vAlign w:val="center"/>
        </w:tcPr>
        <w:p w:rsidR="002D28B5" w:rsidRPr="005D3884" w:rsidRDefault="002D28B5" w:rsidP="004E6239">
          <w:pPr>
            <w:pStyle w:val="En-tte"/>
            <w:rPr>
              <w:i/>
              <w:iCs/>
              <w:sz w:val="2"/>
            </w:rPr>
          </w:pPr>
        </w:p>
        <w:p w:rsidR="002D28B5" w:rsidRPr="004E6239" w:rsidRDefault="002D28B5" w:rsidP="005D3884">
          <w:pPr>
            <w:ind w:left="-70"/>
            <w:rPr>
              <w:sz w:val="16"/>
              <w:szCs w:val="16"/>
            </w:rPr>
          </w:pPr>
          <w:r w:rsidRPr="005D3884">
            <w:rPr>
              <w:i/>
              <w:iCs/>
              <w:sz w:val="16"/>
              <w:szCs w:val="16"/>
            </w:rPr>
            <w:t>Section informatique</w:t>
          </w:r>
        </w:p>
      </w:tc>
      <w:tc>
        <w:tcPr>
          <w:tcW w:w="6237" w:type="dxa"/>
          <w:tcBorders>
            <w:left w:val="nil"/>
          </w:tcBorders>
        </w:tcPr>
        <w:p w:rsidR="002D28B5" w:rsidRPr="004E6239" w:rsidRDefault="002D28B5" w:rsidP="004E6239">
          <w:pPr>
            <w:jc w:val="right"/>
          </w:pPr>
          <w:r>
            <w:t>Projet : xxxxxx</w:t>
          </w:r>
        </w:p>
      </w:tc>
    </w:tr>
  </w:tbl>
  <w:p w:rsidR="002D28B5" w:rsidRDefault="002D28B5">
    <w:pPr>
      <w:pStyle w:val="En-tte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.75pt" o:bullet="t">
        <v:imagedata r:id="rId1" o:title="BD21302_"/>
      </v:shape>
    </w:pict>
  </w:numPicBullet>
  <w:abstractNum w:abstractNumId="0" w15:restartNumberingAfterBreak="0">
    <w:nsid w:val="04EC7F62"/>
    <w:multiLevelType w:val="hybridMultilevel"/>
    <w:tmpl w:val="5E9C2210"/>
    <w:lvl w:ilvl="0" w:tplc="10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9C5DEC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80765E"/>
    <w:multiLevelType w:val="hybridMultilevel"/>
    <w:tmpl w:val="F9D03352"/>
    <w:lvl w:ilvl="0" w:tplc="100C0011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03" w:tentative="1">
      <w:start w:val="1"/>
      <w:numFmt w:val="bullet"/>
      <w:lvlText w:val="o"/>
      <w:lvlJc w:val="left"/>
      <w:pPr>
        <w:ind w:left="1342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062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782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502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222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942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662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382" w:hanging="360"/>
      </w:pPr>
      <w:rPr>
        <w:rFonts w:ascii="Wingdings" w:hAnsi="Wingdings" w:hint="default"/>
      </w:rPr>
    </w:lvl>
  </w:abstractNum>
  <w:abstractNum w:abstractNumId="3" w15:restartNumberingAfterBreak="0">
    <w:nsid w:val="0B5746A4"/>
    <w:multiLevelType w:val="hybridMultilevel"/>
    <w:tmpl w:val="EE48DE6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3749B8"/>
    <w:multiLevelType w:val="hybridMultilevel"/>
    <w:tmpl w:val="9C6A1EFE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5" w15:restartNumberingAfterBreak="0">
    <w:nsid w:val="258630E6"/>
    <w:multiLevelType w:val="hybridMultilevel"/>
    <w:tmpl w:val="2A6A8172"/>
    <w:lvl w:ilvl="0" w:tplc="040C0001">
      <w:start w:val="1"/>
      <w:numFmt w:val="bullet"/>
      <w:lvlText w:val=""/>
      <w:lvlJc w:val="left"/>
      <w:pPr>
        <w:tabs>
          <w:tab w:val="num" w:pos="1174"/>
        </w:tabs>
        <w:ind w:left="117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94"/>
        </w:tabs>
        <w:ind w:left="189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614"/>
        </w:tabs>
        <w:ind w:left="261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334"/>
        </w:tabs>
        <w:ind w:left="333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054"/>
        </w:tabs>
        <w:ind w:left="405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774"/>
        </w:tabs>
        <w:ind w:left="477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94"/>
        </w:tabs>
        <w:ind w:left="549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214"/>
        </w:tabs>
        <w:ind w:left="621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934"/>
        </w:tabs>
        <w:ind w:left="6934" w:hanging="360"/>
      </w:pPr>
      <w:rPr>
        <w:rFonts w:ascii="Wingdings" w:hAnsi="Wingdings" w:hint="default"/>
      </w:rPr>
    </w:lvl>
  </w:abstractNum>
  <w:abstractNum w:abstractNumId="6" w15:restartNumberingAfterBreak="0">
    <w:nsid w:val="260B1A8D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  <w:rPr>
        <w:rFonts w:hint="default"/>
      </w:r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  <w:rPr>
        <w:rFonts w:hint="default"/>
      </w:r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  <w:rPr>
        <w:rFonts w:hint="default"/>
      </w:r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  <w:rPr>
        <w:rFonts w:hint="default"/>
      </w:r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  <w:rPr>
        <w:rFonts w:hint="default"/>
      </w:r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  <w:rPr>
        <w:rFonts w:hint="default"/>
      </w:r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  <w:rPr>
        <w:rFonts w:hint="default"/>
      </w:r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  <w:rPr>
        <w:rFonts w:hint="default"/>
      </w:r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  <w:rPr>
        <w:rFonts w:hint="default"/>
      </w:rPr>
    </w:lvl>
  </w:abstractNum>
  <w:abstractNum w:abstractNumId="8" w15:restartNumberingAfterBreak="0">
    <w:nsid w:val="32D3123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0E2FE0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640A5C"/>
    <w:multiLevelType w:val="hybridMultilevel"/>
    <w:tmpl w:val="16E6F28A"/>
    <w:lvl w:ilvl="0" w:tplc="87AC669E">
      <w:start w:val="1"/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CF4DD0"/>
    <w:multiLevelType w:val="hybridMultilevel"/>
    <w:tmpl w:val="557E5758"/>
    <w:lvl w:ilvl="0" w:tplc="87AC669E">
      <w:start w:val="1"/>
      <w:numFmt w:val="bullet"/>
      <w:lvlText w:val="-"/>
      <w:lvlJc w:val="left"/>
      <w:pPr>
        <w:ind w:left="786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2" w15:restartNumberingAfterBreak="0">
    <w:nsid w:val="55306C34"/>
    <w:multiLevelType w:val="hybridMultilevel"/>
    <w:tmpl w:val="788893D0"/>
    <w:lvl w:ilvl="0" w:tplc="6E44BC0A">
      <w:start w:val="1"/>
      <w:numFmt w:val="decimal"/>
      <w:lvlText w:val="%1)"/>
      <w:lvlJc w:val="left"/>
      <w:pPr>
        <w:ind w:left="622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342" w:hanging="360"/>
      </w:pPr>
    </w:lvl>
    <w:lvl w:ilvl="2" w:tplc="100C001B" w:tentative="1">
      <w:start w:val="1"/>
      <w:numFmt w:val="lowerRoman"/>
      <w:lvlText w:val="%3."/>
      <w:lvlJc w:val="right"/>
      <w:pPr>
        <w:ind w:left="2062" w:hanging="180"/>
      </w:pPr>
    </w:lvl>
    <w:lvl w:ilvl="3" w:tplc="100C000F" w:tentative="1">
      <w:start w:val="1"/>
      <w:numFmt w:val="decimal"/>
      <w:lvlText w:val="%4."/>
      <w:lvlJc w:val="left"/>
      <w:pPr>
        <w:ind w:left="2782" w:hanging="360"/>
      </w:pPr>
    </w:lvl>
    <w:lvl w:ilvl="4" w:tplc="100C0019" w:tentative="1">
      <w:start w:val="1"/>
      <w:numFmt w:val="lowerLetter"/>
      <w:lvlText w:val="%5."/>
      <w:lvlJc w:val="left"/>
      <w:pPr>
        <w:ind w:left="3502" w:hanging="360"/>
      </w:pPr>
    </w:lvl>
    <w:lvl w:ilvl="5" w:tplc="100C001B" w:tentative="1">
      <w:start w:val="1"/>
      <w:numFmt w:val="lowerRoman"/>
      <w:lvlText w:val="%6."/>
      <w:lvlJc w:val="right"/>
      <w:pPr>
        <w:ind w:left="4222" w:hanging="180"/>
      </w:pPr>
    </w:lvl>
    <w:lvl w:ilvl="6" w:tplc="100C000F" w:tentative="1">
      <w:start w:val="1"/>
      <w:numFmt w:val="decimal"/>
      <w:lvlText w:val="%7."/>
      <w:lvlJc w:val="left"/>
      <w:pPr>
        <w:ind w:left="4942" w:hanging="360"/>
      </w:pPr>
    </w:lvl>
    <w:lvl w:ilvl="7" w:tplc="100C0019" w:tentative="1">
      <w:start w:val="1"/>
      <w:numFmt w:val="lowerLetter"/>
      <w:lvlText w:val="%8."/>
      <w:lvlJc w:val="left"/>
      <w:pPr>
        <w:ind w:left="5662" w:hanging="360"/>
      </w:pPr>
    </w:lvl>
    <w:lvl w:ilvl="8" w:tplc="100C001B" w:tentative="1">
      <w:start w:val="1"/>
      <w:numFmt w:val="lowerRoman"/>
      <w:lvlText w:val="%9."/>
      <w:lvlJc w:val="right"/>
      <w:pPr>
        <w:ind w:left="6382" w:hanging="180"/>
      </w:pPr>
    </w:lvl>
  </w:abstractNum>
  <w:abstractNum w:abstractNumId="13" w15:restartNumberingAfterBreak="0">
    <w:nsid w:val="5EC621FC"/>
    <w:multiLevelType w:val="hybridMultilevel"/>
    <w:tmpl w:val="9AD215B0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AF52D2"/>
    <w:multiLevelType w:val="hybridMultilevel"/>
    <w:tmpl w:val="7660D0D6"/>
    <w:lvl w:ilvl="0" w:tplc="10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203A1F"/>
    <w:multiLevelType w:val="hybridMultilevel"/>
    <w:tmpl w:val="E0907232"/>
    <w:lvl w:ilvl="0" w:tplc="10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5"/>
  </w:num>
  <w:num w:numId="4">
    <w:abstractNumId w:val="4"/>
  </w:num>
  <w:num w:numId="5">
    <w:abstractNumId w:val="7"/>
  </w:num>
  <w:num w:numId="6">
    <w:abstractNumId w:val="9"/>
  </w:num>
  <w:num w:numId="7">
    <w:abstractNumId w:val="14"/>
  </w:num>
  <w:num w:numId="8">
    <w:abstractNumId w:val="8"/>
  </w:num>
  <w:num w:numId="9">
    <w:abstractNumId w:val="6"/>
  </w:num>
  <w:num w:numId="10">
    <w:abstractNumId w:val="1"/>
  </w:num>
  <w:num w:numId="11">
    <w:abstractNumId w:val="3"/>
  </w:num>
  <w:num w:numId="12">
    <w:abstractNumId w:val="13"/>
  </w:num>
  <w:num w:numId="13">
    <w:abstractNumId w:val="15"/>
  </w:num>
  <w:num w:numId="14">
    <w:abstractNumId w:val="2"/>
  </w:num>
  <w:num w:numId="15">
    <w:abstractNumId w:val="12"/>
  </w:num>
  <w:num w:numId="16">
    <w:abstractNumId w:val="7"/>
  </w:num>
  <w:num w:numId="17">
    <w:abstractNumId w:val="7"/>
  </w:num>
  <w:num w:numId="18">
    <w:abstractNumId w:val="7"/>
  </w:num>
  <w:num w:numId="19">
    <w:abstractNumId w:val="7"/>
  </w:num>
  <w:num w:numId="20">
    <w:abstractNumId w:val="7"/>
  </w:num>
  <w:num w:numId="21">
    <w:abstractNumId w:val="7"/>
  </w:num>
  <w:num w:numId="22">
    <w:abstractNumId w:val="7"/>
  </w:num>
  <w:num w:numId="23">
    <w:abstractNumId w:val="11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37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33B5"/>
    <w:rsid w:val="000035E3"/>
    <w:rsid w:val="000077D0"/>
    <w:rsid w:val="00012E82"/>
    <w:rsid w:val="00014221"/>
    <w:rsid w:val="000155E1"/>
    <w:rsid w:val="00016BC1"/>
    <w:rsid w:val="0002239A"/>
    <w:rsid w:val="00022403"/>
    <w:rsid w:val="0002338E"/>
    <w:rsid w:val="000249B4"/>
    <w:rsid w:val="0002717B"/>
    <w:rsid w:val="00031C09"/>
    <w:rsid w:val="00031DE9"/>
    <w:rsid w:val="00034C6C"/>
    <w:rsid w:val="00034D55"/>
    <w:rsid w:val="0003755F"/>
    <w:rsid w:val="000424E9"/>
    <w:rsid w:val="00042C31"/>
    <w:rsid w:val="00043447"/>
    <w:rsid w:val="000537E0"/>
    <w:rsid w:val="000613B8"/>
    <w:rsid w:val="0006404B"/>
    <w:rsid w:val="0007050B"/>
    <w:rsid w:val="00070FB8"/>
    <w:rsid w:val="000714B6"/>
    <w:rsid w:val="000733DC"/>
    <w:rsid w:val="000779E1"/>
    <w:rsid w:val="00080D09"/>
    <w:rsid w:val="000824F0"/>
    <w:rsid w:val="00085790"/>
    <w:rsid w:val="00087FE4"/>
    <w:rsid w:val="00091714"/>
    <w:rsid w:val="00093B7A"/>
    <w:rsid w:val="00096747"/>
    <w:rsid w:val="000A1569"/>
    <w:rsid w:val="000A49C7"/>
    <w:rsid w:val="000A6BD5"/>
    <w:rsid w:val="000B5600"/>
    <w:rsid w:val="000C24DD"/>
    <w:rsid w:val="000C29F2"/>
    <w:rsid w:val="000C48C0"/>
    <w:rsid w:val="000C4B1C"/>
    <w:rsid w:val="000D06D5"/>
    <w:rsid w:val="000D1FB9"/>
    <w:rsid w:val="000D238B"/>
    <w:rsid w:val="000D2795"/>
    <w:rsid w:val="000D31A0"/>
    <w:rsid w:val="000D33B5"/>
    <w:rsid w:val="000D5881"/>
    <w:rsid w:val="000E257C"/>
    <w:rsid w:val="000E28A7"/>
    <w:rsid w:val="000E4799"/>
    <w:rsid w:val="000E6776"/>
    <w:rsid w:val="000E6CC2"/>
    <w:rsid w:val="000F1E8C"/>
    <w:rsid w:val="000F1F81"/>
    <w:rsid w:val="000F3FF0"/>
    <w:rsid w:val="000F4344"/>
    <w:rsid w:val="000F6757"/>
    <w:rsid w:val="00102A14"/>
    <w:rsid w:val="00105905"/>
    <w:rsid w:val="001100A4"/>
    <w:rsid w:val="0011137F"/>
    <w:rsid w:val="00111CB8"/>
    <w:rsid w:val="001140D0"/>
    <w:rsid w:val="00114E0A"/>
    <w:rsid w:val="00115B30"/>
    <w:rsid w:val="00116C76"/>
    <w:rsid w:val="001229CC"/>
    <w:rsid w:val="0012683C"/>
    <w:rsid w:val="00126A3B"/>
    <w:rsid w:val="00127263"/>
    <w:rsid w:val="001314FA"/>
    <w:rsid w:val="00131B45"/>
    <w:rsid w:val="00132549"/>
    <w:rsid w:val="00135008"/>
    <w:rsid w:val="001416FC"/>
    <w:rsid w:val="00141AA2"/>
    <w:rsid w:val="00144A35"/>
    <w:rsid w:val="00150EA2"/>
    <w:rsid w:val="00161DB3"/>
    <w:rsid w:val="00166B8F"/>
    <w:rsid w:val="001707E7"/>
    <w:rsid w:val="001709C2"/>
    <w:rsid w:val="001730F8"/>
    <w:rsid w:val="001736D8"/>
    <w:rsid w:val="00174D0E"/>
    <w:rsid w:val="00176438"/>
    <w:rsid w:val="001854FF"/>
    <w:rsid w:val="00186359"/>
    <w:rsid w:val="00190DFE"/>
    <w:rsid w:val="00194BD3"/>
    <w:rsid w:val="00196B0A"/>
    <w:rsid w:val="001A0E0C"/>
    <w:rsid w:val="001A0E85"/>
    <w:rsid w:val="001A1C17"/>
    <w:rsid w:val="001A7EEC"/>
    <w:rsid w:val="001B1602"/>
    <w:rsid w:val="001C4861"/>
    <w:rsid w:val="001C6221"/>
    <w:rsid w:val="001C6AFD"/>
    <w:rsid w:val="001D001B"/>
    <w:rsid w:val="001D21D4"/>
    <w:rsid w:val="001D447B"/>
    <w:rsid w:val="001D5F6D"/>
    <w:rsid w:val="001D7338"/>
    <w:rsid w:val="001E3143"/>
    <w:rsid w:val="001E435B"/>
    <w:rsid w:val="001F0459"/>
    <w:rsid w:val="001F16C6"/>
    <w:rsid w:val="00202E3E"/>
    <w:rsid w:val="002051DB"/>
    <w:rsid w:val="002157FF"/>
    <w:rsid w:val="00215DBB"/>
    <w:rsid w:val="002163FF"/>
    <w:rsid w:val="00220C8A"/>
    <w:rsid w:val="0022575F"/>
    <w:rsid w:val="00226F1D"/>
    <w:rsid w:val="00233E24"/>
    <w:rsid w:val="00235E51"/>
    <w:rsid w:val="00237A57"/>
    <w:rsid w:val="00242B4F"/>
    <w:rsid w:val="00243FCF"/>
    <w:rsid w:val="002448B9"/>
    <w:rsid w:val="002510D8"/>
    <w:rsid w:val="002517EF"/>
    <w:rsid w:val="00255B7D"/>
    <w:rsid w:val="00255D03"/>
    <w:rsid w:val="00256BD0"/>
    <w:rsid w:val="002634BE"/>
    <w:rsid w:val="00265C54"/>
    <w:rsid w:val="00276DA7"/>
    <w:rsid w:val="00277744"/>
    <w:rsid w:val="00277844"/>
    <w:rsid w:val="00280CE1"/>
    <w:rsid w:val="00282D99"/>
    <w:rsid w:val="002912EC"/>
    <w:rsid w:val="002918FC"/>
    <w:rsid w:val="00293FD2"/>
    <w:rsid w:val="00295840"/>
    <w:rsid w:val="002A4419"/>
    <w:rsid w:val="002A6F2D"/>
    <w:rsid w:val="002A742C"/>
    <w:rsid w:val="002B13AA"/>
    <w:rsid w:val="002C0E36"/>
    <w:rsid w:val="002C11EA"/>
    <w:rsid w:val="002C3C2F"/>
    <w:rsid w:val="002C4DCC"/>
    <w:rsid w:val="002D085D"/>
    <w:rsid w:val="002D0B60"/>
    <w:rsid w:val="002D28B5"/>
    <w:rsid w:val="002D356F"/>
    <w:rsid w:val="002D3F3B"/>
    <w:rsid w:val="002D62B6"/>
    <w:rsid w:val="002D7D0B"/>
    <w:rsid w:val="002E28C2"/>
    <w:rsid w:val="002E65A0"/>
    <w:rsid w:val="002F028C"/>
    <w:rsid w:val="002F38C2"/>
    <w:rsid w:val="002F5FC3"/>
    <w:rsid w:val="00303796"/>
    <w:rsid w:val="003070C4"/>
    <w:rsid w:val="00317468"/>
    <w:rsid w:val="00320482"/>
    <w:rsid w:val="003208F6"/>
    <w:rsid w:val="0032573A"/>
    <w:rsid w:val="003326B0"/>
    <w:rsid w:val="00333CCB"/>
    <w:rsid w:val="00334F81"/>
    <w:rsid w:val="003359DB"/>
    <w:rsid w:val="003368EB"/>
    <w:rsid w:val="003375E5"/>
    <w:rsid w:val="003403DA"/>
    <w:rsid w:val="00346508"/>
    <w:rsid w:val="0034690C"/>
    <w:rsid w:val="00346F51"/>
    <w:rsid w:val="003477CF"/>
    <w:rsid w:val="00352A07"/>
    <w:rsid w:val="00352E94"/>
    <w:rsid w:val="00356B1F"/>
    <w:rsid w:val="0035723B"/>
    <w:rsid w:val="00361762"/>
    <w:rsid w:val="00362754"/>
    <w:rsid w:val="00363F29"/>
    <w:rsid w:val="003656A3"/>
    <w:rsid w:val="00370682"/>
    <w:rsid w:val="00370BD8"/>
    <w:rsid w:val="00375E5D"/>
    <w:rsid w:val="00376563"/>
    <w:rsid w:val="00387B46"/>
    <w:rsid w:val="00392F11"/>
    <w:rsid w:val="003957EA"/>
    <w:rsid w:val="00396ECB"/>
    <w:rsid w:val="003A04CC"/>
    <w:rsid w:val="003A1CB1"/>
    <w:rsid w:val="003A6E55"/>
    <w:rsid w:val="003A7641"/>
    <w:rsid w:val="003B2CD8"/>
    <w:rsid w:val="003B3C18"/>
    <w:rsid w:val="003B62CD"/>
    <w:rsid w:val="003B7A64"/>
    <w:rsid w:val="003C714C"/>
    <w:rsid w:val="003C7DD3"/>
    <w:rsid w:val="003D7634"/>
    <w:rsid w:val="003E03B5"/>
    <w:rsid w:val="003E0ACD"/>
    <w:rsid w:val="003E4839"/>
    <w:rsid w:val="003F0D73"/>
    <w:rsid w:val="003F111A"/>
    <w:rsid w:val="003F39D6"/>
    <w:rsid w:val="003F5896"/>
    <w:rsid w:val="003F6AFA"/>
    <w:rsid w:val="003F6DE5"/>
    <w:rsid w:val="004029F3"/>
    <w:rsid w:val="00402FE3"/>
    <w:rsid w:val="004049B3"/>
    <w:rsid w:val="00411B8A"/>
    <w:rsid w:val="00411F94"/>
    <w:rsid w:val="004123BE"/>
    <w:rsid w:val="00416A9B"/>
    <w:rsid w:val="00426B52"/>
    <w:rsid w:val="00426F1F"/>
    <w:rsid w:val="0043156E"/>
    <w:rsid w:val="00431E4A"/>
    <w:rsid w:val="0044155D"/>
    <w:rsid w:val="00444746"/>
    <w:rsid w:val="0044552D"/>
    <w:rsid w:val="00445959"/>
    <w:rsid w:val="00450D42"/>
    <w:rsid w:val="00452C81"/>
    <w:rsid w:val="00456089"/>
    <w:rsid w:val="00456ECA"/>
    <w:rsid w:val="00463E42"/>
    <w:rsid w:val="00466391"/>
    <w:rsid w:val="0047576C"/>
    <w:rsid w:val="00476A34"/>
    <w:rsid w:val="00480297"/>
    <w:rsid w:val="00482570"/>
    <w:rsid w:val="004850E0"/>
    <w:rsid w:val="00486A0B"/>
    <w:rsid w:val="00487DE8"/>
    <w:rsid w:val="00491403"/>
    <w:rsid w:val="004940A6"/>
    <w:rsid w:val="00494A37"/>
    <w:rsid w:val="0049563B"/>
    <w:rsid w:val="00496A34"/>
    <w:rsid w:val="004A216B"/>
    <w:rsid w:val="004A571A"/>
    <w:rsid w:val="004A5E91"/>
    <w:rsid w:val="004A6E1B"/>
    <w:rsid w:val="004B2A2F"/>
    <w:rsid w:val="004B2AC6"/>
    <w:rsid w:val="004C02CA"/>
    <w:rsid w:val="004D0854"/>
    <w:rsid w:val="004D224E"/>
    <w:rsid w:val="004D652B"/>
    <w:rsid w:val="004D7378"/>
    <w:rsid w:val="004E1A4A"/>
    <w:rsid w:val="004E322E"/>
    <w:rsid w:val="004E6239"/>
    <w:rsid w:val="004E79BC"/>
    <w:rsid w:val="004F0DEE"/>
    <w:rsid w:val="004F2867"/>
    <w:rsid w:val="004F31B7"/>
    <w:rsid w:val="004F3475"/>
    <w:rsid w:val="005101F3"/>
    <w:rsid w:val="005110B4"/>
    <w:rsid w:val="00512BA0"/>
    <w:rsid w:val="005153B4"/>
    <w:rsid w:val="00520994"/>
    <w:rsid w:val="005222F6"/>
    <w:rsid w:val="005234C3"/>
    <w:rsid w:val="00523F39"/>
    <w:rsid w:val="005302DF"/>
    <w:rsid w:val="00535017"/>
    <w:rsid w:val="00537E67"/>
    <w:rsid w:val="00540F26"/>
    <w:rsid w:val="00541B89"/>
    <w:rsid w:val="005449AD"/>
    <w:rsid w:val="005504B6"/>
    <w:rsid w:val="005571AF"/>
    <w:rsid w:val="005622A6"/>
    <w:rsid w:val="00564F68"/>
    <w:rsid w:val="00565F1B"/>
    <w:rsid w:val="005665BF"/>
    <w:rsid w:val="00571277"/>
    <w:rsid w:val="00575FC8"/>
    <w:rsid w:val="0057693C"/>
    <w:rsid w:val="00580AD1"/>
    <w:rsid w:val="00582249"/>
    <w:rsid w:val="00582744"/>
    <w:rsid w:val="005834D1"/>
    <w:rsid w:val="005858BC"/>
    <w:rsid w:val="00592FD6"/>
    <w:rsid w:val="005A23D5"/>
    <w:rsid w:val="005B0088"/>
    <w:rsid w:val="005B1042"/>
    <w:rsid w:val="005B3BE6"/>
    <w:rsid w:val="005B739C"/>
    <w:rsid w:val="005C0C66"/>
    <w:rsid w:val="005C1027"/>
    <w:rsid w:val="005C4893"/>
    <w:rsid w:val="005C4FA6"/>
    <w:rsid w:val="005D1DA5"/>
    <w:rsid w:val="005D3156"/>
    <w:rsid w:val="005D3884"/>
    <w:rsid w:val="005D598E"/>
    <w:rsid w:val="005E16AB"/>
    <w:rsid w:val="005E4787"/>
    <w:rsid w:val="005E5AE9"/>
    <w:rsid w:val="005E6345"/>
    <w:rsid w:val="005F29BD"/>
    <w:rsid w:val="005F61FE"/>
    <w:rsid w:val="006050DC"/>
    <w:rsid w:val="00605237"/>
    <w:rsid w:val="006073DA"/>
    <w:rsid w:val="00611EF0"/>
    <w:rsid w:val="006125FF"/>
    <w:rsid w:val="00620C30"/>
    <w:rsid w:val="00620DC5"/>
    <w:rsid w:val="00625535"/>
    <w:rsid w:val="00625C54"/>
    <w:rsid w:val="00627265"/>
    <w:rsid w:val="006309B6"/>
    <w:rsid w:val="00632DB8"/>
    <w:rsid w:val="00635432"/>
    <w:rsid w:val="00637C5B"/>
    <w:rsid w:val="0064018E"/>
    <w:rsid w:val="0064053C"/>
    <w:rsid w:val="00641189"/>
    <w:rsid w:val="00646548"/>
    <w:rsid w:val="00647BC2"/>
    <w:rsid w:val="006503D7"/>
    <w:rsid w:val="00650B44"/>
    <w:rsid w:val="0065262F"/>
    <w:rsid w:val="00654BCA"/>
    <w:rsid w:val="006562EF"/>
    <w:rsid w:val="006601B3"/>
    <w:rsid w:val="0066132F"/>
    <w:rsid w:val="00663A9B"/>
    <w:rsid w:val="0066783B"/>
    <w:rsid w:val="00667A58"/>
    <w:rsid w:val="006718F6"/>
    <w:rsid w:val="00677237"/>
    <w:rsid w:val="00677B98"/>
    <w:rsid w:val="00684164"/>
    <w:rsid w:val="00691302"/>
    <w:rsid w:val="006936A9"/>
    <w:rsid w:val="0069794C"/>
    <w:rsid w:val="006A189D"/>
    <w:rsid w:val="006A1CD3"/>
    <w:rsid w:val="006A5737"/>
    <w:rsid w:val="006B1E6F"/>
    <w:rsid w:val="006B21EA"/>
    <w:rsid w:val="006B2D7C"/>
    <w:rsid w:val="006B63EC"/>
    <w:rsid w:val="006B6AFE"/>
    <w:rsid w:val="006B7749"/>
    <w:rsid w:val="006C394C"/>
    <w:rsid w:val="006C7F26"/>
    <w:rsid w:val="006D397E"/>
    <w:rsid w:val="006D625A"/>
    <w:rsid w:val="006E3020"/>
    <w:rsid w:val="006F2B04"/>
    <w:rsid w:val="006F48AC"/>
    <w:rsid w:val="006F6D29"/>
    <w:rsid w:val="007003CF"/>
    <w:rsid w:val="0070336D"/>
    <w:rsid w:val="00705E63"/>
    <w:rsid w:val="007076A9"/>
    <w:rsid w:val="00707983"/>
    <w:rsid w:val="00713251"/>
    <w:rsid w:val="00723EAA"/>
    <w:rsid w:val="00725319"/>
    <w:rsid w:val="00726D4F"/>
    <w:rsid w:val="0073088B"/>
    <w:rsid w:val="00732930"/>
    <w:rsid w:val="0073578A"/>
    <w:rsid w:val="0073662A"/>
    <w:rsid w:val="007441CF"/>
    <w:rsid w:val="00746E3D"/>
    <w:rsid w:val="00750105"/>
    <w:rsid w:val="00752C88"/>
    <w:rsid w:val="00756A7D"/>
    <w:rsid w:val="007575D2"/>
    <w:rsid w:val="0076022D"/>
    <w:rsid w:val="0076112E"/>
    <w:rsid w:val="007625C0"/>
    <w:rsid w:val="007625D7"/>
    <w:rsid w:val="007639F4"/>
    <w:rsid w:val="007673AC"/>
    <w:rsid w:val="00771EED"/>
    <w:rsid w:val="00774D05"/>
    <w:rsid w:val="00775550"/>
    <w:rsid w:val="00785E2A"/>
    <w:rsid w:val="00786501"/>
    <w:rsid w:val="00786C00"/>
    <w:rsid w:val="00790386"/>
    <w:rsid w:val="0079128D"/>
    <w:rsid w:val="00793884"/>
    <w:rsid w:val="00795137"/>
    <w:rsid w:val="007958BB"/>
    <w:rsid w:val="00796A81"/>
    <w:rsid w:val="00796EE9"/>
    <w:rsid w:val="00797B1D"/>
    <w:rsid w:val="00797FEE"/>
    <w:rsid w:val="007B0587"/>
    <w:rsid w:val="007B0FFC"/>
    <w:rsid w:val="007B1DCE"/>
    <w:rsid w:val="007B5113"/>
    <w:rsid w:val="007C0818"/>
    <w:rsid w:val="007C374C"/>
    <w:rsid w:val="007D2035"/>
    <w:rsid w:val="007D334F"/>
    <w:rsid w:val="007D3FC5"/>
    <w:rsid w:val="007D5F8F"/>
    <w:rsid w:val="007D7B05"/>
    <w:rsid w:val="007E029D"/>
    <w:rsid w:val="007E3C88"/>
    <w:rsid w:val="007E4179"/>
    <w:rsid w:val="007E6125"/>
    <w:rsid w:val="007F0404"/>
    <w:rsid w:val="007F18E2"/>
    <w:rsid w:val="007F68CC"/>
    <w:rsid w:val="00801925"/>
    <w:rsid w:val="00803FAD"/>
    <w:rsid w:val="008057D9"/>
    <w:rsid w:val="00806158"/>
    <w:rsid w:val="00813BB7"/>
    <w:rsid w:val="008160B5"/>
    <w:rsid w:val="00817941"/>
    <w:rsid w:val="00822D08"/>
    <w:rsid w:val="00831DA2"/>
    <w:rsid w:val="0083424F"/>
    <w:rsid w:val="00842A6C"/>
    <w:rsid w:val="0084541B"/>
    <w:rsid w:val="00846513"/>
    <w:rsid w:val="00847F86"/>
    <w:rsid w:val="00853307"/>
    <w:rsid w:val="00855714"/>
    <w:rsid w:val="00855F2B"/>
    <w:rsid w:val="00860B6D"/>
    <w:rsid w:val="00860E0E"/>
    <w:rsid w:val="008616BE"/>
    <w:rsid w:val="00862BED"/>
    <w:rsid w:val="00863757"/>
    <w:rsid w:val="00865859"/>
    <w:rsid w:val="00866607"/>
    <w:rsid w:val="008670E0"/>
    <w:rsid w:val="00870874"/>
    <w:rsid w:val="00872903"/>
    <w:rsid w:val="00875B8B"/>
    <w:rsid w:val="0087771C"/>
    <w:rsid w:val="008817AA"/>
    <w:rsid w:val="00881CE0"/>
    <w:rsid w:val="00893F17"/>
    <w:rsid w:val="008A6A90"/>
    <w:rsid w:val="008B2F7D"/>
    <w:rsid w:val="008B32E4"/>
    <w:rsid w:val="008B3480"/>
    <w:rsid w:val="008B6394"/>
    <w:rsid w:val="008B6A6B"/>
    <w:rsid w:val="008B7045"/>
    <w:rsid w:val="008C2BBB"/>
    <w:rsid w:val="008C667D"/>
    <w:rsid w:val="008C713D"/>
    <w:rsid w:val="008D06A1"/>
    <w:rsid w:val="008D366D"/>
    <w:rsid w:val="008D3A92"/>
    <w:rsid w:val="008D52EE"/>
    <w:rsid w:val="008E12B3"/>
    <w:rsid w:val="008E4C26"/>
    <w:rsid w:val="008E51F1"/>
    <w:rsid w:val="008E643A"/>
    <w:rsid w:val="008E73FF"/>
    <w:rsid w:val="008F03FA"/>
    <w:rsid w:val="008F0D46"/>
    <w:rsid w:val="008F3DF4"/>
    <w:rsid w:val="008F433C"/>
    <w:rsid w:val="008F4AFD"/>
    <w:rsid w:val="008F6646"/>
    <w:rsid w:val="0090017C"/>
    <w:rsid w:val="00910B12"/>
    <w:rsid w:val="009112ED"/>
    <w:rsid w:val="00914B3A"/>
    <w:rsid w:val="00922E6F"/>
    <w:rsid w:val="00924BF1"/>
    <w:rsid w:val="00925B4A"/>
    <w:rsid w:val="00926BF4"/>
    <w:rsid w:val="00931D50"/>
    <w:rsid w:val="00934384"/>
    <w:rsid w:val="00934511"/>
    <w:rsid w:val="00934D95"/>
    <w:rsid w:val="0093559E"/>
    <w:rsid w:val="009355F1"/>
    <w:rsid w:val="00935CC1"/>
    <w:rsid w:val="009372A7"/>
    <w:rsid w:val="009403E6"/>
    <w:rsid w:val="00955F94"/>
    <w:rsid w:val="00961FBF"/>
    <w:rsid w:val="00964466"/>
    <w:rsid w:val="0096784C"/>
    <w:rsid w:val="009735AF"/>
    <w:rsid w:val="00973B94"/>
    <w:rsid w:val="00980216"/>
    <w:rsid w:val="009A0163"/>
    <w:rsid w:val="009A5D9F"/>
    <w:rsid w:val="009A7151"/>
    <w:rsid w:val="009B5187"/>
    <w:rsid w:val="009C496D"/>
    <w:rsid w:val="009C6DF1"/>
    <w:rsid w:val="009D11B6"/>
    <w:rsid w:val="009D264D"/>
    <w:rsid w:val="009D490D"/>
    <w:rsid w:val="009E1A7D"/>
    <w:rsid w:val="009F095D"/>
    <w:rsid w:val="009F209D"/>
    <w:rsid w:val="00A02670"/>
    <w:rsid w:val="00A040F1"/>
    <w:rsid w:val="00A057E6"/>
    <w:rsid w:val="00A06213"/>
    <w:rsid w:val="00A125FD"/>
    <w:rsid w:val="00A130E6"/>
    <w:rsid w:val="00A269CC"/>
    <w:rsid w:val="00A3568D"/>
    <w:rsid w:val="00A36BE4"/>
    <w:rsid w:val="00A474DA"/>
    <w:rsid w:val="00A51124"/>
    <w:rsid w:val="00A52BDE"/>
    <w:rsid w:val="00A53829"/>
    <w:rsid w:val="00A56FC1"/>
    <w:rsid w:val="00A57AB3"/>
    <w:rsid w:val="00A6002D"/>
    <w:rsid w:val="00A63154"/>
    <w:rsid w:val="00A64031"/>
    <w:rsid w:val="00A65378"/>
    <w:rsid w:val="00A65554"/>
    <w:rsid w:val="00A67183"/>
    <w:rsid w:val="00A8036A"/>
    <w:rsid w:val="00A871E5"/>
    <w:rsid w:val="00A9029B"/>
    <w:rsid w:val="00A90A36"/>
    <w:rsid w:val="00A941C6"/>
    <w:rsid w:val="00A96811"/>
    <w:rsid w:val="00A97A4E"/>
    <w:rsid w:val="00AA0DBE"/>
    <w:rsid w:val="00AA2693"/>
    <w:rsid w:val="00AA463F"/>
    <w:rsid w:val="00AB0D03"/>
    <w:rsid w:val="00AB31E3"/>
    <w:rsid w:val="00AC066C"/>
    <w:rsid w:val="00AC35AC"/>
    <w:rsid w:val="00AC365D"/>
    <w:rsid w:val="00AC459F"/>
    <w:rsid w:val="00AC57B6"/>
    <w:rsid w:val="00AD00A7"/>
    <w:rsid w:val="00AD0CC8"/>
    <w:rsid w:val="00AD2324"/>
    <w:rsid w:val="00AE2080"/>
    <w:rsid w:val="00AE35DA"/>
    <w:rsid w:val="00AE4E36"/>
    <w:rsid w:val="00AE5C5E"/>
    <w:rsid w:val="00AE69C4"/>
    <w:rsid w:val="00AE7C8A"/>
    <w:rsid w:val="00AF2B54"/>
    <w:rsid w:val="00AF4835"/>
    <w:rsid w:val="00AF492C"/>
    <w:rsid w:val="00AF7342"/>
    <w:rsid w:val="00B0003B"/>
    <w:rsid w:val="00B02CB6"/>
    <w:rsid w:val="00B02E7D"/>
    <w:rsid w:val="00B049B8"/>
    <w:rsid w:val="00B103CF"/>
    <w:rsid w:val="00B11828"/>
    <w:rsid w:val="00B13920"/>
    <w:rsid w:val="00B175E1"/>
    <w:rsid w:val="00B21954"/>
    <w:rsid w:val="00B21D22"/>
    <w:rsid w:val="00B22F1A"/>
    <w:rsid w:val="00B26184"/>
    <w:rsid w:val="00B26294"/>
    <w:rsid w:val="00B2638D"/>
    <w:rsid w:val="00B26C69"/>
    <w:rsid w:val="00B31236"/>
    <w:rsid w:val="00B35BB3"/>
    <w:rsid w:val="00B367AC"/>
    <w:rsid w:val="00B418D4"/>
    <w:rsid w:val="00B421AC"/>
    <w:rsid w:val="00B43D4F"/>
    <w:rsid w:val="00B5716F"/>
    <w:rsid w:val="00B648E3"/>
    <w:rsid w:val="00B66752"/>
    <w:rsid w:val="00B669A9"/>
    <w:rsid w:val="00B67D48"/>
    <w:rsid w:val="00B713E7"/>
    <w:rsid w:val="00B715B3"/>
    <w:rsid w:val="00B73FD4"/>
    <w:rsid w:val="00B81E0C"/>
    <w:rsid w:val="00B8284F"/>
    <w:rsid w:val="00B833CD"/>
    <w:rsid w:val="00B916EE"/>
    <w:rsid w:val="00B97037"/>
    <w:rsid w:val="00B975FF"/>
    <w:rsid w:val="00BA1055"/>
    <w:rsid w:val="00BA1B2E"/>
    <w:rsid w:val="00BA2E77"/>
    <w:rsid w:val="00BA59CE"/>
    <w:rsid w:val="00BB157F"/>
    <w:rsid w:val="00BB346A"/>
    <w:rsid w:val="00BB54CF"/>
    <w:rsid w:val="00BC58B8"/>
    <w:rsid w:val="00BC5BFC"/>
    <w:rsid w:val="00BD6A0C"/>
    <w:rsid w:val="00BD6B11"/>
    <w:rsid w:val="00BE04FA"/>
    <w:rsid w:val="00BE4F61"/>
    <w:rsid w:val="00BE5DB8"/>
    <w:rsid w:val="00BE67E9"/>
    <w:rsid w:val="00BF3AA7"/>
    <w:rsid w:val="00BF67FD"/>
    <w:rsid w:val="00BF7C71"/>
    <w:rsid w:val="00C00BB7"/>
    <w:rsid w:val="00C02512"/>
    <w:rsid w:val="00C03BBE"/>
    <w:rsid w:val="00C04CE5"/>
    <w:rsid w:val="00C123F2"/>
    <w:rsid w:val="00C14EDF"/>
    <w:rsid w:val="00C15AE2"/>
    <w:rsid w:val="00C22709"/>
    <w:rsid w:val="00C31C75"/>
    <w:rsid w:val="00C33E03"/>
    <w:rsid w:val="00C45DAE"/>
    <w:rsid w:val="00C4658F"/>
    <w:rsid w:val="00C635C1"/>
    <w:rsid w:val="00C6429F"/>
    <w:rsid w:val="00C80F1C"/>
    <w:rsid w:val="00CA34FD"/>
    <w:rsid w:val="00CA3EBC"/>
    <w:rsid w:val="00CA562D"/>
    <w:rsid w:val="00CA64DD"/>
    <w:rsid w:val="00CB04F0"/>
    <w:rsid w:val="00CB3319"/>
    <w:rsid w:val="00CC2C68"/>
    <w:rsid w:val="00CC3288"/>
    <w:rsid w:val="00CC6145"/>
    <w:rsid w:val="00CC61D3"/>
    <w:rsid w:val="00CD5082"/>
    <w:rsid w:val="00CD6139"/>
    <w:rsid w:val="00CE0641"/>
    <w:rsid w:val="00CE0A32"/>
    <w:rsid w:val="00CE1627"/>
    <w:rsid w:val="00CE3053"/>
    <w:rsid w:val="00CE4B8C"/>
    <w:rsid w:val="00CE4D89"/>
    <w:rsid w:val="00CE640A"/>
    <w:rsid w:val="00CF23FA"/>
    <w:rsid w:val="00CF2AA7"/>
    <w:rsid w:val="00CF52ED"/>
    <w:rsid w:val="00D01EFD"/>
    <w:rsid w:val="00D03210"/>
    <w:rsid w:val="00D03B61"/>
    <w:rsid w:val="00D07FEC"/>
    <w:rsid w:val="00D100A1"/>
    <w:rsid w:val="00D11110"/>
    <w:rsid w:val="00D1164C"/>
    <w:rsid w:val="00D13F86"/>
    <w:rsid w:val="00D1486D"/>
    <w:rsid w:val="00D148AF"/>
    <w:rsid w:val="00D2003F"/>
    <w:rsid w:val="00D2021D"/>
    <w:rsid w:val="00D204BD"/>
    <w:rsid w:val="00D21480"/>
    <w:rsid w:val="00D2150A"/>
    <w:rsid w:val="00D27EDD"/>
    <w:rsid w:val="00D366AC"/>
    <w:rsid w:val="00D46C5B"/>
    <w:rsid w:val="00D4723F"/>
    <w:rsid w:val="00D5078B"/>
    <w:rsid w:val="00D51E00"/>
    <w:rsid w:val="00D521A7"/>
    <w:rsid w:val="00D531A8"/>
    <w:rsid w:val="00D60808"/>
    <w:rsid w:val="00D61AEF"/>
    <w:rsid w:val="00D6304D"/>
    <w:rsid w:val="00D67993"/>
    <w:rsid w:val="00D71B30"/>
    <w:rsid w:val="00D726FE"/>
    <w:rsid w:val="00D75918"/>
    <w:rsid w:val="00D7665D"/>
    <w:rsid w:val="00D856A8"/>
    <w:rsid w:val="00D87BB2"/>
    <w:rsid w:val="00D90662"/>
    <w:rsid w:val="00D96DCC"/>
    <w:rsid w:val="00D97BF4"/>
    <w:rsid w:val="00DA5AE5"/>
    <w:rsid w:val="00DA5C10"/>
    <w:rsid w:val="00DB60C0"/>
    <w:rsid w:val="00DC0B99"/>
    <w:rsid w:val="00DC3E3C"/>
    <w:rsid w:val="00DC412C"/>
    <w:rsid w:val="00DC4D97"/>
    <w:rsid w:val="00DC65D6"/>
    <w:rsid w:val="00DC789C"/>
    <w:rsid w:val="00DD0E0D"/>
    <w:rsid w:val="00DD7D9E"/>
    <w:rsid w:val="00DE7931"/>
    <w:rsid w:val="00DF1411"/>
    <w:rsid w:val="00DF2956"/>
    <w:rsid w:val="00E03566"/>
    <w:rsid w:val="00E05861"/>
    <w:rsid w:val="00E05A0E"/>
    <w:rsid w:val="00E10287"/>
    <w:rsid w:val="00E11F3B"/>
    <w:rsid w:val="00E1202C"/>
    <w:rsid w:val="00E128CD"/>
    <w:rsid w:val="00E240D6"/>
    <w:rsid w:val="00E2462E"/>
    <w:rsid w:val="00E249C0"/>
    <w:rsid w:val="00E25978"/>
    <w:rsid w:val="00E26038"/>
    <w:rsid w:val="00E3433B"/>
    <w:rsid w:val="00E345A8"/>
    <w:rsid w:val="00E362F4"/>
    <w:rsid w:val="00E36F84"/>
    <w:rsid w:val="00E45D0B"/>
    <w:rsid w:val="00E53C8C"/>
    <w:rsid w:val="00E54CC0"/>
    <w:rsid w:val="00E55392"/>
    <w:rsid w:val="00E55584"/>
    <w:rsid w:val="00E612D4"/>
    <w:rsid w:val="00E62BF2"/>
    <w:rsid w:val="00E63AD2"/>
    <w:rsid w:val="00E63C0A"/>
    <w:rsid w:val="00E644D9"/>
    <w:rsid w:val="00E67BF9"/>
    <w:rsid w:val="00E7220F"/>
    <w:rsid w:val="00E766AA"/>
    <w:rsid w:val="00E8162E"/>
    <w:rsid w:val="00E82ECB"/>
    <w:rsid w:val="00E834BD"/>
    <w:rsid w:val="00E84BED"/>
    <w:rsid w:val="00E94964"/>
    <w:rsid w:val="00EA0BED"/>
    <w:rsid w:val="00EA3679"/>
    <w:rsid w:val="00EA3C4F"/>
    <w:rsid w:val="00EA4400"/>
    <w:rsid w:val="00EA7D49"/>
    <w:rsid w:val="00EB1BF3"/>
    <w:rsid w:val="00EB446B"/>
    <w:rsid w:val="00EB44DE"/>
    <w:rsid w:val="00EC297B"/>
    <w:rsid w:val="00EC49A1"/>
    <w:rsid w:val="00ED1126"/>
    <w:rsid w:val="00ED23EB"/>
    <w:rsid w:val="00ED252B"/>
    <w:rsid w:val="00ED5E11"/>
    <w:rsid w:val="00EF1C7A"/>
    <w:rsid w:val="00EF3BBD"/>
    <w:rsid w:val="00F041A3"/>
    <w:rsid w:val="00F067B4"/>
    <w:rsid w:val="00F06D85"/>
    <w:rsid w:val="00F108E1"/>
    <w:rsid w:val="00F120F3"/>
    <w:rsid w:val="00F13BE0"/>
    <w:rsid w:val="00F16ADB"/>
    <w:rsid w:val="00F20DCB"/>
    <w:rsid w:val="00F22FB7"/>
    <w:rsid w:val="00F319A3"/>
    <w:rsid w:val="00F40AC0"/>
    <w:rsid w:val="00F43042"/>
    <w:rsid w:val="00F43CAF"/>
    <w:rsid w:val="00F441BA"/>
    <w:rsid w:val="00F453D0"/>
    <w:rsid w:val="00F4789D"/>
    <w:rsid w:val="00F5195F"/>
    <w:rsid w:val="00F5238F"/>
    <w:rsid w:val="00F5257D"/>
    <w:rsid w:val="00F53171"/>
    <w:rsid w:val="00F5353F"/>
    <w:rsid w:val="00F53857"/>
    <w:rsid w:val="00F53D01"/>
    <w:rsid w:val="00F5422C"/>
    <w:rsid w:val="00F542CC"/>
    <w:rsid w:val="00F60D11"/>
    <w:rsid w:val="00F644D6"/>
    <w:rsid w:val="00F671D6"/>
    <w:rsid w:val="00F70E50"/>
    <w:rsid w:val="00F714CA"/>
    <w:rsid w:val="00F745EC"/>
    <w:rsid w:val="00F76AB9"/>
    <w:rsid w:val="00F80CD6"/>
    <w:rsid w:val="00F81724"/>
    <w:rsid w:val="00F97096"/>
    <w:rsid w:val="00FA2285"/>
    <w:rsid w:val="00FA3D8C"/>
    <w:rsid w:val="00FA4971"/>
    <w:rsid w:val="00FB1196"/>
    <w:rsid w:val="00FB2121"/>
    <w:rsid w:val="00FB3636"/>
    <w:rsid w:val="00FB6749"/>
    <w:rsid w:val="00FC6693"/>
    <w:rsid w:val="00FC7A86"/>
    <w:rsid w:val="00FC7E96"/>
    <w:rsid w:val="00FD7D25"/>
    <w:rsid w:val="00FE0160"/>
    <w:rsid w:val="00FE31A8"/>
    <w:rsid w:val="00FE6A20"/>
    <w:rsid w:val="00FE6E43"/>
    <w:rsid w:val="00FF0793"/>
    <w:rsid w:val="00FF1C51"/>
    <w:rsid w:val="00FF2C8A"/>
    <w:rsid w:val="00FF2FF5"/>
    <w:rsid w:val="00FF31DE"/>
    <w:rsid w:val="00FF4A89"/>
    <w:rsid w:val="00FF67FF"/>
    <w:rsid w:val="00FF6B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FBBF1B24-73E1-4775-9C4A-DAE707CD5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76"/>
    <w:rPr>
      <w:rFonts w:ascii="Arial" w:hAnsi="Arial"/>
      <w:sz w:val="22"/>
      <w:szCs w:val="22"/>
      <w:lang w:val="fr-FR" w:eastAsia="fr-FR"/>
    </w:rPr>
  </w:style>
  <w:style w:type="paragraph" w:styleId="Titre1">
    <w:name w:val="heading 1"/>
    <w:basedOn w:val="Normal"/>
    <w:next w:val="paragraphe1"/>
    <w:link w:val="Titre1Car"/>
    <w:qFormat/>
    <w:rsid w:val="000E6776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qFormat/>
    <w:rsid w:val="000E6776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paragraphe3"/>
    <w:autoRedefine/>
    <w:qFormat/>
    <w:rsid w:val="000E6776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qFormat/>
    <w:rsid w:val="000E6776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qFormat/>
    <w:rsid w:val="000E677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qFormat/>
    <w:rsid w:val="000E6776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qFormat/>
    <w:rsid w:val="000E677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qFormat/>
    <w:rsid w:val="000E677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qFormat/>
    <w:rsid w:val="000E6776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rsid w:val="00A02670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A02670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sid w:val="00A02670"/>
  </w:style>
  <w:style w:type="table" w:styleId="Grilledutableau">
    <w:name w:val="Table Grid"/>
    <w:basedOn w:val="TableauNormal"/>
    <w:rsid w:val="00AF73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rsid w:val="000E6776"/>
    <w:rPr>
      <w:rFonts w:ascii="Arial" w:hAnsi="Arial"/>
      <w:b/>
      <w:bCs/>
      <w:sz w:val="28"/>
      <w:szCs w:val="24"/>
      <w:lang w:val="fr-FR" w:eastAsia="fr-FR"/>
    </w:rPr>
  </w:style>
  <w:style w:type="paragraph" w:styleId="TM1">
    <w:name w:val="toc 1"/>
    <w:basedOn w:val="Normal"/>
    <w:next w:val="Normal"/>
    <w:autoRedefine/>
    <w:semiHidden/>
    <w:rsid w:val="00FB3636"/>
  </w:style>
  <w:style w:type="character" w:styleId="Lienhypertexte">
    <w:name w:val="Hyperlink"/>
    <w:basedOn w:val="Policepardfaut"/>
    <w:rsid w:val="009D11B6"/>
    <w:rPr>
      <w:color w:val="0000FF"/>
      <w:sz w:val="16"/>
      <w:u w:val="single"/>
    </w:rPr>
  </w:style>
  <w:style w:type="table" w:customStyle="1" w:styleId="Effets3D3">
    <w:name w:val="Effets 3D 3"/>
    <w:basedOn w:val="TableauNormal"/>
    <w:rsid w:val="00FE0160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Web3">
    <w:name w:val="Web 3"/>
    <w:basedOn w:val="TableauNormal"/>
    <w:rsid w:val="00FE0160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M2">
    <w:name w:val="toc 2"/>
    <w:basedOn w:val="Normal"/>
    <w:next w:val="Normal"/>
    <w:autoRedefine/>
    <w:semiHidden/>
    <w:rsid w:val="006F48AC"/>
    <w:pPr>
      <w:ind w:left="220"/>
    </w:pPr>
  </w:style>
  <w:style w:type="paragraph" w:styleId="TM3">
    <w:name w:val="toc 3"/>
    <w:basedOn w:val="Normal"/>
    <w:next w:val="Normal"/>
    <w:autoRedefine/>
    <w:semiHidden/>
    <w:rsid w:val="006F48AC"/>
    <w:pPr>
      <w:ind w:left="440"/>
    </w:pPr>
  </w:style>
  <w:style w:type="paragraph" w:styleId="Lgende">
    <w:name w:val="caption"/>
    <w:basedOn w:val="Normal"/>
    <w:next w:val="Normal"/>
    <w:qFormat/>
    <w:rsid w:val="00A474DA"/>
    <w:pPr>
      <w:spacing w:before="120" w:after="120"/>
    </w:pPr>
    <w:rPr>
      <w:b/>
      <w:bCs/>
      <w:sz w:val="20"/>
      <w:szCs w:val="20"/>
    </w:rPr>
  </w:style>
  <w:style w:type="paragraph" w:styleId="Notedebasdepage">
    <w:name w:val="footnote text"/>
    <w:basedOn w:val="Normal"/>
    <w:semiHidden/>
    <w:rsid w:val="00243FCF"/>
    <w:rPr>
      <w:sz w:val="20"/>
      <w:szCs w:val="20"/>
    </w:rPr>
  </w:style>
  <w:style w:type="character" w:styleId="Appelnotedebasdep">
    <w:name w:val="footnote reference"/>
    <w:basedOn w:val="Policepardfaut"/>
    <w:semiHidden/>
    <w:rsid w:val="00243FCF"/>
    <w:rPr>
      <w:vertAlign w:val="superscript"/>
    </w:rPr>
  </w:style>
  <w:style w:type="paragraph" w:styleId="Tabledesillustrations">
    <w:name w:val="table of figures"/>
    <w:basedOn w:val="Normal"/>
    <w:next w:val="Normal"/>
    <w:semiHidden/>
    <w:rsid w:val="00B26C69"/>
    <w:pPr>
      <w:ind w:left="440" w:hanging="440"/>
    </w:pPr>
  </w:style>
  <w:style w:type="paragraph" w:customStyle="1" w:styleId="paragraphe1">
    <w:name w:val="paragraphe1"/>
    <w:basedOn w:val="Normal"/>
    <w:rsid w:val="004F3475"/>
    <w:pPr>
      <w:ind w:left="454"/>
    </w:pPr>
    <w:rPr>
      <w:iCs/>
    </w:rPr>
  </w:style>
  <w:style w:type="paragraph" w:customStyle="1" w:styleId="paragraphe3">
    <w:name w:val="paragraphe3"/>
    <w:basedOn w:val="Normal"/>
    <w:rsid w:val="00235E51"/>
    <w:pPr>
      <w:ind w:left="1758"/>
    </w:pPr>
  </w:style>
  <w:style w:type="paragraph" w:customStyle="1" w:styleId="paragraphe2Car">
    <w:name w:val="paragraphe2 Car"/>
    <w:basedOn w:val="Normal"/>
    <w:link w:val="paragraphe2CarCar"/>
    <w:rsid w:val="007E3C88"/>
    <w:pPr>
      <w:ind w:left="1021"/>
    </w:pPr>
  </w:style>
  <w:style w:type="character" w:customStyle="1" w:styleId="paragraphe2CarCar">
    <w:name w:val="paragraphe2 Car Car"/>
    <w:basedOn w:val="Policepardfaut"/>
    <w:link w:val="paragraphe2Car"/>
    <w:rsid w:val="007E3C88"/>
    <w:rPr>
      <w:rFonts w:ascii="Arial" w:hAnsi="Arial"/>
      <w:sz w:val="22"/>
      <w:szCs w:val="22"/>
      <w:lang w:val="fr-FR" w:eastAsia="fr-FR" w:bidi="ar-SA"/>
    </w:rPr>
  </w:style>
  <w:style w:type="paragraph" w:customStyle="1" w:styleId="Pages">
    <w:name w:val="Pages"/>
    <w:basedOn w:val="Normal"/>
    <w:rsid w:val="00042C31"/>
    <w:pPr>
      <w:jc w:val="both"/>
    </w:pPr>
    <w:rPr>
      <w:sz w:val="20"/>
      <w:szCs w:val="20"/>
      <w:lang w:val="fr-CA"/>
    </w:rPr>
  </w:style>
  <w:style w:type="character" w:customStyle="1" w:styleId="Titre2Car">
    <w:name w:val="Titre 2 Car"/>
    <w:basedOn w:val="Policepardfaut"/>
    <w:link w:val="Titre2"/>
    <w:rsid w:val="000E6776"/>
    <w:rPr>
      <w:rFonts w:ascii="Arial" w:hAnsi="Arial" w:cs="Arial"/>
      <w:b/>
      <w:sz w:val="24"/>
      <w:szCs w:val="22"/>
      <w:lang w:val="fr-FR" w:eastAsia="fr-FR"/>
    </w:rPr>
  </w:style>
  <w:style w:type="paragraph" w:styleId="Corpsdetexte">
    <w:name w:val="Body Text"/>
    <w:basedOn w:val="Normal"/>
    <w:link w:val="CorpsdetexteCar"/>
    <w:rsid w:val="00AF7342"/>
    <w:pPr>
      <w:spacing w:after="120"/>
    </w:pPr>
  </w:style>
  <w:style w:type="paragraph" w:customStyle="1" w:styleId="TexteTableau">
    <w:name w:val="TexteTableau"/>
    <w:basedOn w:val="Corpsdetexte"/>
    <w:rsid w:val="008D06A1"/>
    <w:pPr>
      <w:spacing w:before="60" w:after="60"/>
    </w:pPr>
  </w:style>
  <w:style w:type="paragraph" w:customStyle="1" w:styleId="email">
    <w:name w:val="email"/>
    <w:basedOn w:val="Corpsdetexte"/>
    <w:next w:val="Corpsdetexte"/>
    <w:link w:val="emailCar"/>
    <w:rsid w:val="00620DC5"/>
    <w:rPr>
      <w:b/>
      <w:sz w:val="16"/>
    </w:rPr>
  </w:style>
  <w:style w:type="character" w:customStyle="1" w:styleId="CorpsdetexteCar">
    <w:name w:val="Corps de texte Car"/>
    <w:basedOn w:val="Policepardfaut"/>
    <w:link w:val="Corpsdetexte"/>
    <w:rsid w:val="00620DC5"/>
    <w:rPr>
      <w:rFonts w:ascii="Arial" w:hAnsi="Arial"/>
      <w:sz w:val="22"/>
      <w:szCs w:val="22"/>
      <w:lang w:val="fr-FR" w:eastAsia="fr-FR" w:bidi="ar-SA"/>
    </w:rPr>
  </w:style>
  <w:style w:type="character" w:customStyle="1" w:styleId="emailCar">
    <w:name w:val="email Car"/>
    <w:basedOn w:val="CorpsdetexteCar"/>
    <w:link w:val="email"/>
    <w:rsid w:val="00620DC5"/>
    <w:rPr>
      <w:rFonts w:ascii="Arial" w:hAnsi="Arial"/>
      <w:b/>
      <w:sz w:val="16"/>
      <w:szCs w:val="22"/>
      <w:lang w:val="fr-FR" w:eastAsia="fr-FR" w:bidi="ar-SA"/>
    </w:rPr>
  </w:style>
  <w:style w:type="paragraph" w:customStyle="1" w:styleId="NOM">
    <w:name w:val="NOM"/>
    <w:basedOn w:val="Corpsdetexte"/>
    <w:next w:val="Corpsdetexte"/>
    <w:link w:val="NOMCar"/>
    <w:rsid w:val="00EB446B"/>
    <w:pPr>
      <w:spacing w:after="0"/>
    </w:pPr>
    <w:rPr>
      <w:b/>
      <w:caps/>
    </w:rPr>
  </w:style>
  <w:style w:type="character" w:customStyle="1" w:styleId="NOMCar">
    <w:name w:val="NOM Car"/>
    <w:basedOn w:val="CorpsdetexteCar"/>
    <w:link w:val="NOM"/>
    <w:rsid w:val="00EB446B"/>
    <w:rPr>
      <w:rFonts w:ascii="Arial" w:hAnsi="Arial"/>
      <w:b/>
      <w:caps/>
      <w:sz w:val="22"/>
      <w:szCs w:val="22"/>
      <w:lang w:val="fr-FR" w:eastAsia="fr-FR" w:bidi="ar-SA"/>
    </w:rPr>
  </w:style>
  <w:style w:type="paragraph" w:styleId="Textedebulles">
    <w:name w:val="Balloon Text"/>
    <w:basedOn w:val="Normal"/>
    <w:link w:val="TextedebullesCar"/>
    <w:rsid w:val="00AC459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AC459F"/>
    <w:rPr>
      <w:rFonts w:ascii="Tahoma" w:hAnsi="Tahoma" w:cs="Tahoma"/>
      <w:sz w:val="16"/>
      <w:szCs w:val="16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973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K:\INF\Maitres-Eleves\Modeles\DemoMot\CanevasCdcDemoMot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C9AF8F1-4EFB-41EF-B74F-6723FCD8E9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CanevasCdcDemoMot.dotx</Template>
  <TotalTime>207</TotalTime>
  <Pages>2</Pages>
  <Words>334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pour TIP</vt:lpstr>
    </vt:vector>
  </TitlesOfParts>
  <Manager>PAT et JLD</Manager>
  <Company>ETML</Company>
  <LinksUpToDate>false</LinksUpToDate>
  <CharactersWithSpaces>2169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pour TIP</dc:title>
  <dc:subject>Modèle de cahier des charges</dc:subject>
  <dc:creator>ETML</dc:creator>
  <cp:lastModifiedBy>Samuel Malherbe</cp:lastModifiedBy>
  <cp:revision>16</cp:revision>
  <cp:lastPrinted>2016-05-30T08:48:00Z</cp:lastPrinted>
  <dcterms:created xsi:type="dcterms:W3CDTF">2016-05-30T06:40:00Z</dcterms:created>
  <dcterms:modified xsi:type="dcterms:W3CDTF">2016-05-30T10:13:00Z</dcterms:modified>
</cp:coreProperties>
</file>